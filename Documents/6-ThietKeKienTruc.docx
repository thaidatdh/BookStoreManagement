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FCFA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03CB8FE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491CE9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8B0AE9D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D27727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7D5EDFE5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3BC05BE3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5D91EB81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2049E1D" w14:textId="540A5E34" w:rsidR="00D234F3" w:rsidRPr="00916A58" w:rsidRDefault="00C14AB8" w:rsidP="007A1DE8">
      <w:pPr>
        <w:pStyle w:val="Tiu"/>
        <w:jc w:val="right"/>
        <w:rPr>
          <w:rFonts w:ascii="Times New Roman" w:hAnsi="Times New Roman"/>
          <w:sz w:val="40"/>
          <w:szCs w:val="22"/>
          <w:lang w:val="en-US"/>
        </w:rPr>
      </w:pP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Thiết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kế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kiến</w:t>
      </w:r>
      <w:proofErr w:type="spellEnd"/>
      <w:r w:rsidR="00CA75F9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CA75F9" w:rsidRPr="00916A58">
        <w:rPr>
          <w:rFonts w:ascii="Times New Roman" w:hAnsi="Times New Roman"/>
          <w:sz w:val="40"/>
          <w:szCs w:val="22"/>
          <w:lang w:val="en-US"/>
        </w:rPr>
        <w:t>trúc</w:t>
      </w:r>
      <w:proofErr w:type="spellEnd"/>
      <w:r w:rsidR="007A1DE8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Quản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lý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nhà</w:t>
      </w:r>
      <w:proofErr w:type="spellEnd"/>
      <w:r w:rsidR="00015140"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="00015140" w:rsidRPr="00916A58">
        <w:rPr>
          <w:rFonts w:ascii="Times New Roman" w:hAnsi="Times New Roman"/>
          <w:sz w:val="40"/>
          <w:szCs w:val="22"/>
          <w:lang w:val="en-US"/>
        </w:rPr>
        <w:t>sách</w:t>
      </w:r>
      <w:proofErr w:type="spellEnd"/>
    </w:p>
    <w:p w14:paraId="463287BD" w14:textId="77777777" w:rsidR="007A1DE8" w:rsidRPr="00916A58" w:rsidRDefault="007A1DE8" w:rsidP="007A1DE8">
      <w:pPr>
        <w:rPr>
          <w:sz w:val="28"/>
          <w:szCs w:val="22"/>
          <w:lang w:val="en-US"/>
        </w:rPr>
      </w:pPr>
    </w:p>
    <w:p w14:paraId="1B8E4942" w14:textId="4A3ABAA8" w:rsidR="007A1DE8" w:rsidRPr="00916A58" w:rsidRDefault="007A1DE8" w:rsidP="007A1DE8">
      <w:pPr>
        <w:jc w:val="right"/>
        <w:rPr>
          <w:sz w:val="36"/>
          <w:szCs w:val="32"/>
          <w:lang w:val="en-US"/>
        </w:rPr>
      </w:pPr>
      <w:r w:rsidRPr="00916A58">
        <w:rPr>
          <w:sz w:val="36"/>
          <w:szCs w:val="32"/>
          <w:lang w:val="en-US"/>
        </w:rPr>
        <w:t xml:space="preserve">Version </w:t>
      </w:r>
      <w:r w:rsidR="003D1779">
        <w:rPr>
          <w:sz w:val="36"/>
          <w:szCs w:val="32"/>
          <w:lang w:val="en-US"/>
        </w:rPr>
        <w:t>1.0</w:t>
      </w:r>
    </w:p>
    <w:p w14:paraId="3C9D3C86" w14:textId="77777777" w:rsidR="00D234F3" w:rsidRPr="00916A58" w:rsidRDefault="00D234F3">
      <w:pPr>
        <w:pStyle w:val="Tiu"/>
        <w:jc w:val="both"/>
        <w:rPr>
          <w:rFonts w:ascii="Times New Roman" w:hAnsi="Times New Roman"/>
          <w:sz w:val="40"/>
          <w:szCs w:val="22"/>
          <w:lang w:val="en-US"/>
        </w:rPr>
      </w:pPr>
    </w:p>
    <w:p w14:paraId="7727A875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769128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AAB80BA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762734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FCAC23F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408AA1E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2171416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10E5FDC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6244B4F2" w14:textId="77777777" w:rsidR="00301562" w:rsidRPr="00916A58" w:rsidRDefault="00301562" w:rsidP="003548A8">
      <w:pPr>
        <w:rPr>
          <w:sz w:val="28"/>
          <w:szCs w:val="22"/>
          <w:lang w:val="en-US"/>
        </w:rPr>
      </w:pPr>
    </w:p>
    <w:p w14:paraId="00DE8DF8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74F925B4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15285697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78EA8F6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46F4B17F" w14:textId="77777777" w:rsidR="003548A8" w:rsidRPr="00916A58" w:rsidRDefault="003548A8" w:rsidP="003548A8">
      <w:pPr>
        <w:rPr>
          <w:sz w:val="28"/>
          <w:szCs w:val="22"/>
          <w:lang w:val="en-US"/>
        </w:rPr>
      </w:pPr>
    </w:p>
    <w:p w14:paraId="344A1D98" w14:textId="77777777" w:rsidR="003548A8" w:rsidRPr="00916A58" w:rsidRDefault="003548A8" w:rsidP="003548A8">
      <w:pPr>
        <w:jc w:val="center"/>
        <w:rPr>
          <w:sz w:val="32"/>
          <w:szCs w:val="32"/>
          <w:lang w:val="en-US"/>
        </w:rPr>
      </w:pPr>
      <w:proofErr w:type="spellStart"/>
      <w:r w:rsidRPr="00916A58">
        <w:rPr>
          <w:sz w:val="32"/>
          <w:szCs w:val="32"/>
          <w:lang w:val="en-US"/>
        </w:rPr>
        <w:t>Sinh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viên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thực</w:t>
      </w:r>
      <w:proofErr w:type="spellEnd"/>
      <w:r w:rsidRPr="00916A58">
        <w:rPr>
          <w:sz w:val="32"/>
          <w:szCs w:val="32"/>
          <w:lang w:val="en-US"/>
        </w:rPr>
        <w:t xml:space="preserve"> </w:t>
      </w:r>
      <w:proofErr w:type="spellStart"/>
      <w:r w:rsidRPr="00916A58">
        <w:rPr>
          <w:sz w:val="32"/>
          <w:szCs w:val="32"/>
          <w:lang w:val="en-US"/>
        </w:rPr>
        <w:t>hiện</w:t>
      </w:r>
      <w:proofErr w:type="spellEnd"/>
      <w:r w:rsidRPr="00916A58">
        <w:rPr>
          <w:sz w:val="32"/>
          <w:szCs w:val="32"/>
          <w:lang w:val="en-US"/>
        </w:rPr>
        <w:t>:</w:t>
      </w:r>
    </w:p>
    <w:p w14:paraId="21AAADE1" w14:textId="08E9C6FA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>1712324 -</w:t>
      </w:r>
      <w:r w:rsidRPr="00916A58">
        <w:rPr>
          <w:rFonts w:eastAsia="Arial"/>
          <w:sz w:val="32"/>
          <w:szCs w:val="32"/>
        </w:rPr>
        <w:tab/>
        <w:t>Hồ Sỹ Thái Đạt</w:t>
      </w:r>
    </w:p>
    <w:p w14:paraId="2BDD6110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1712326 - </w:t>
      </w:r>
      <w:r w:rsidRPr="00916A58">
        <w:rPr>
          <w:rFonts w:eastAsia="Arial"/>
          <w:sz w:val="32"/>
          <w:szCs w:val="32"/>
        </w:rPr>
        <w:tab/>
        <w:t>Hoàng Tiến Đạt</w:t>
      </w:r>
    </w:p>
    <w:p w14:paraId="66E171DC" w14:textId="77777777" w:rsidR="00015140" w:rsidRPr="00916A58" w:rsidRDefault="00015140" w:rsidP="00015140">
      <w:pPr>
        <w:tabs>
          <w:tab w:val="right" w:pos="4140"/>
          <w:tab w:val="left" w:pos="4320"/>
        </w:tabs>
        <w:rPr>
          <w:rFonts w:eastAsia="Arial"/>
          <w:sz w:val="32"/>
          <w:szCs w:val="32"/>
        </w:rPr>
      </w:pPr>
      <w:r w:rsidRPr="00916A58">
        <w:rPr>
          <w:rFonts w:eastAsia="Arial"/>
          <w:sz w:val="32"/>
          <w:szCs w:val="32"/>
        </w:rPr>
        <w:tab/>
        <w:t xml:space="preserve">1712276 - </w:t>
      </w:r>
      <w:r w:rsidRPr="00916A58">
        <w:rPr>
          <w:rFonts w:eastAsia="Arial"/>
          <w:sz w:val="32"/>
          <w:szCs w:val="32"/>
        </w:rPr>
        <w:tab/>
        <w:t>Lương Hoàng Anh</w:t>
      </w:r>
    </w:p>
    <w:p w14:paraId="4338C771" w14:textId="0B831E85" w:rsidR="00DC363E" w:rsidRPr="00916A58" w:rsidRDefault="00DC363E" w:rsidP="003548A8">
      <w:pPr>
        <w:jc w:val="center"/>
        <w:rPr>
          <w:sz w:val="32"/>
          <w:szCs w:val="32"/>
          <w:lang w:val="en-US"/>
        </w:rPr>
        <w:sectPr w:rsidR="00DC363E" w:rsidRPr="00916A5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4481131" w14:textId="77777777" w:rsidR="007A1DE8" w:rsidRPr="00916A58" w:rsidRDefault="007A1DE8" w:rsidP="007A1DE8">
      <w:pPr>
        <w:spacing w:line="240" w:lineRule="auto"/>
        <w:jc w:val="center"/>
        <w:rPr>
          <w:rFonts w:eastAsia="SimSun"/>
          <w:b/>
          <w:sz w:val="40"/>
          <w:szCs w:val="22"/>
          <w:lang w:val="en-US"/>
        </w:rPr>
      </w:pPr>
      <w:proofErr w:type="spellStart"/>
      <w:r w:rsidRPr="00916A58">
        <w:rPr>
          <w:rFonts w:eastAsia="SimSun"/>
          <w:b/>
          <w:sz w:val="40"/>
          <w:szCs w:val="22"/>
          <w:lang w:val="en-US"/>
        </w:rPr>
        <w:lastRenderedPageBreak/>
        <w:t>Bảng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ghi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nhận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thay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đổi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tài</w:t>
      </w:r>
      <w:proofErr w:type="spellEnd"/>
      <w:r w:rsidRPr="00916A58">
        <w:rPr>
          <w:rFonts w:eastAsia="SimSun"/>
          <w:b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eastAsia="SimSun"/>
          <w:b/>
          <w:sz w:val="40"/>
          <w:szCs w:val="22"/>
          <w:lang w:val="en-US"/>
        </w:rPr>
        <w:t>liệu</w:t>
      </w:r>
      <w:proofErr w:type="spellEnd"/>
      <w:r w:rsidR="0099744F" w:rsidRPr="00916A58">
        <w:rPr>
          <w:rFonts w:eastAsia="SimSun"/>
          <w:b/>
          <w:sz w:val="40"/>
          <w:szCs w:val="22"/>
          <w:lang w:val="en-US"/>
        </w:rPr>
        <w:t xml:space="preserve"> </w:t>
      </w:r>
    </w:p>
    <w:p w14:paraId="0BC86829" w14:textId="77777777" w:rsidR="007A1DE8" w:rsidRPr="00916A58" w:rsidRDefault="007A1DE8" w:rsidP="007A1DE8">
      <w:pPr>
        <w:jc w:val="both"/>
        <w:rPr>
          <w:rFonts w:eastAsia="SimSun"/>
          <w:sz w:val="28"/>
          <w:szCs w:val="22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16A58" w:rsidRPr="00916A58" w14:paraId="5AD0E2B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09AFA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3780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Phiên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BD256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Mô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06DC" w14:textId="77777777" w:rsidR="00E95D0C" w:rsidRPr="00916A5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Người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thay</w:t>
            </w:r>
            <w:proofErr w:type="spellEnd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rFonts w:eastAsia="SimSun"/>
                <w:b/>
                <w:sz w:val="28"/>
                <w:szCs w:val="22"/>
                <w:lang w:val="en-US"/>
              </w:rPr>
              <w:t>đổi</w:t>
            </w:r>
            <w:proofErr w:type="spellEnd"/>
          </w:p>
        </w:tc>
      </w:tr>
      <w:tr w:rsidR="00916A58" w:rsidRPr="00916A58" w14:paraId="0B3888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5FB1" w14:textId="0FEB8F42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05/07/2020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D666" w14:textId="73BDC074" w:rsidR="00E95D0C" w:rsidRPr="00916A58" w:rsidRDefault="003D1779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r>
              <w:rPr>
                <w:rFonts w:eastAsia="SimSun"/>
                <w:sz w:val="28"/>
                <w:szCs w:val="22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03BC" w14:textId="1DA68A32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Thêm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kiến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trúc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hệ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thống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danh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sách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thành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phần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và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lớp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đối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626B9" w14:textId="4BF491F3" w:rsidR="00E95D0C" w:rsidRPr="00916A58" w:rsidRDefault="003D1779" w:rsidP="00DC363E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Hồ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Sỹ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Thái</w:t>
            </w:r>
            <w:proofErr w:type="spellEnd"/>
            <w:r>
              <w:rPr>
                <w:rFonts w:eastAsia="SimSun"/>
                <w:sz w:val="28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sz w:val="28"/>
                <w:szCs w:val="22"/>
                <w:lang w:val="en-US"/>
              </w:rPr>
              <w:t>Đạt</w:t>
            </w:r>
            <w:proofErr w:type="spellEnd"/>
          </w:p>
        </w:tc>
      </w:tr>
      <w:tr w:rsidR="00916A58" w:rsidRPr="00916A58" w14:paraId="6359132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3683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FEFB" w14:textId="77777777" w:rsidR="00E95D0C" w:rsidRPr="00916A58" w:rsidRDefault="00E95D0C" w:rsidP="004176B5">
            <w:pPr>
              <w:keepLines/>
              <w:spacing w:after="120"/>
              <w:jc w:val="center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3B049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EB6D7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  <w:tr w:rsidR="00916A58" w:rsidRPr="00916A58" w14:paraId="33811DD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5A3F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05DE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DED8A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A372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  <w:tr w:rsidR="00916A58" w:rsidRPr="00916A58" w14:paraId="26BB3F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36BC4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A3F28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AC3C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D574F" w14:textId="77777777" w:rsidR="00E95D0C" w:rsidRPr="00916A58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2"/>
                <w:lang w:val="en-US"/>
              </w:rPr>
            </w:pPr>
          </w:p>
        </w:tc>
      </w:tr>
    </w:tbl>
    <w:p w14:paraId="7881D37E" w14:textId="77777777" w:rsidR="00A23833" w:rsidRPr="00916A58" w:rsidRDefault="00A23833" w:rsidP="0031511D">
      <w:pPr>
        <w:pStyle w:val="Tiu"/>
        <w:rPr>
          <w:rFonts w:ascii="Times New Roman" w:hAnsi="Times New Roman"/>
          <w:sz w:val="40"/>
          <w:szCs w:val="22"/>
          <w:lang w:val="en-US"/>
        </w:rPr>
      </w:pPr>
    </w:p>
    <w:p w14:paraId="279B8FB9" w14:textId="77777777" w:rsidR="00A23833" w:rsidRPr="00916A58" w:rsidRDefault="00A23833" w:rsidP="00A23833">
      <w:pPr>
        <w:pStyle w:val="Tiu"/>
        <w:rPr>
          <w:rFonts w:ascii="Times New Roman" w:hAnsi="Times New Roman"/>
          <w:sz w:val="40"/>
          <w:szCs w:val="22"/>
          <w:lang w:val="en-US"/>
        </w:rPr>
      </w:pPr>
      <w:r w:rsidRPr="00916A58">
        <w:rPr>
          <w:rFonts w:ascii="Times New Roman" w:hAnsi="Times New Roman"/>
          <w:sz w:val="40"/>
          <w:szCs w:val="22"/>
          <w:lang w:val="en-US"/>
        </w:rPr>
        <w:br w:type="page"/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lastRenderedPageBreak/>
        <w:t>Mục</w:t>
      </w:r>
      <w:proofErr w:type="spellEnd"/>
      <w:r w:rsidRPr="00916A58">
        <w:rPr>
          <w:rFonts w:ascii="Times New Roman" w:hAnsi="Times New Roman"/>
          <w:sz w:val="40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40"/>
          <w:szCs w:val="22"/>
          <w:lang w:val="en-US"/>
        </w:rPr>
        <w:t>lục</w:t>
      </w:r>
      <w:proofErr w:type="spellEnd"/>
    </w:p>
    <w:p w14:paraId="39763D7F" w14:textId="32CAF925" w:rsidR="0064474F" w:rsidRPr="00916A5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begin"/>
      </w:r>
      <w:r w:rsidRPr="00916A58">
        <w:rPr>
          <w:sz w:val="28"/>
          <w:szCs w:val="22"/>
          <w:lang w:val="en-US"/>
        </w:rPr>
        <w:instrText xml:space="preserve"> TOC \o "1-2" \h \z \u </w:instrText>
      </w:r>
      <w:r w:rsidRPr="00916A58">
        <w:rPr>
          <w:sz w:val="28"/>
          <w:szCs w:val="22"/>
          <w:lang w:val="en-US"/>
        </w:rPr>
        <w:fldChar w:fldCharType="separate"/>
      </w:r>
      <w:hyperlink w:anchor="_Toc44851273" w:history="1">
        <w:r w:rsidR="0064474F" w:rsidRPr="00916A58">
          <w:rPr>
            <w:rStyle w:val="Siuktni"/>
            <w:noProof/>
            <w:color w:val="auto"/>
            <w:lang w:val="en-US"/>
          </w:rPr>
          <w:t>1.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  <w:lang w:val="en-US"/>
          </w:rPr>
          <w:t>Kiến trúc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_Toc44851273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3</w:t>
        </w:r>
        <w:r w:rsidR="0064474F" w:rsidRPr="00916A58">
          <w:rPr>
            <w:noProof/>
            <w:webHidden/>
          </w:rPr>
          <w:fldChar w:fldCharType="end"/>
        </w:r>
      </w:hyperlink>
    </w:p>
    <w:p w14:paraId="0821FC85" w14:textId="142B412B" w:rsidR="0064474F" w:rsidRPr="00916A58" w:rsidRDefault="00644B80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4" w:history="1">
        <w:r w:rsidR="0064474F" w:rsidRPr="00916A58">
          <w:rPr>
            <w:rStyle w:val="Siuktni"/>
            <w:noProof/>
            <w:color w:val="auto"/>
          </w:rPr>
          <w:t>2.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Mô tả chi tiết từng thành phần trong hệ thống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_Toc44851274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1AE12374" w14:textId="0568ECDD" w:rsidR="0064474F" w:rsidRPr="00916A58" w:rsidRDefault="00644B8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5" w:history="1">
        <w:r w:rsidR="0064474F" w:rsidRPr="00916A58">
          <w:rPr>
            <w:rStyle w:val="Siuktni"/>
            <w:noProof/>
            <w:color w:val="auto"/>
          </w:rPr>
          <w:t>2.1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Presentation Layer (GUI)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_Toc44851275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5</w:t>
        </w:r>
        <w:r w:rsidR="0064474F" w:rsidRPr="00916A58">
          <w:rPr>
            <w:noProof/>
            <w:webHidden/>
          </w:rPr>
          <w:fldChar w:fldCharType="end"/>
        </w:r>
      </w:hyperlink>
    </w:p>
    <w:p w14:paraId="4A19E844" w14:textId="768D1D71" w:rsidR="0064474F" w:rsidRPr="00916A58" w:rsidRDefault="00644B8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6" w:history="1">
        <w:r w:rsidR="0064474F" w:rsidRPr="00916A58">
          <w:rPr>
            <w:rStyle w:val="Siuktni"/>
            <w:noProof/>
            <w:color w:val="auto"/>
          </w:rPr>
          <w:t>2.2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Business Logic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_Toc44851276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EF04B59" w14:textId="2987586C" w:rsidR="0064474F" w:rsidRPr="00916A58" w:rsidRDefault="00644B8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851277" w:history="1">
        <w:r w:rsidR="0064474F" w:rsidRPr="00916A58">
          <w:rPr>
            <w:rStyle w:val="Siuktni"/>
            <w:noProof/>
            <w:color w:val="auto"/>
          </w:rPr>
          <w:t>2.3</w:t>
        </w:r>
        <w:r w:rsidR="0064474F" w:rsidRPr="00916A5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474F" w:rsidRPr="00916A58">
          <w:rPr>
            <w:rStyle w:val="Siuktni"/>
            <w:noProof/>
            <w:color w:val="auto"/>
          </w:rPr>
          <w:t>Data Layer</w:t>
        </w:r>
        <w:r w:rsidR="0064474F" w:rsidRPr="00916A58">
          <w:rPr>
            <w:noProof/>
            <w:webHidden/>
          </w:rPr>
          <w:tab/>
        </w:r>
        <w:r w:rsidR="0064474F" w:rsidRPr="00916A58">
          <w:rPr>
            <w:noProof/>
            <w:webHidden/>
          </w:rPr>
          <w:fldChar w:fldCharType="begin"/>
        </w:r>
        <w:r w:rsidR="0064474F" w:rsidRPr="00916A58">
          <w:rPr>
            <w:noProof/>
            <w:webHidden/>
          </w:rPr>
          <w:instrText xml:space="preserve"> PAGEREF _Toc44851277 \h </w:instrText>
        </w:r>
        <w:r w:rsidR="0064474F" w:rsidRPr="00916A58">
          <w:rPr>
            <w:noProof/>
            <w:webHidden/>
          </w:rPr>
        </w:r>
        <w:r w:rsidR="0064474F" w:rsidRPr="00916A58">
          <w:rPr>
            <w:noProof/>
            <w:webHidden/>
          </w:rPr>
          <w:fldChar w:fldCharType="separate"/>
        </w:r>
        <w:r w:rsidR="0064474F" w:rsidRPr="00916A58">
          <w:rPr>
            <w:noProof/>
            <w:webHidden/>
          </w:rPr>
          <w:t>6</w:t>
        </w:r>
        <w:r w:rsidR="0064474F" w:rsidRPr="00916A58">
          <w:rPr>
            <w:noProof/>
            <w:webHidden/>
          </w:rPr>
          <w:fldChar w:fldCharType="end"/>
        </w:r>
      </w:hyperlink>
    </w:p>
    <w:p w14:paraId="5462D49F" w14:textId="43877C95" w:rsidR="00C14AB8" w:rsidRPr="00916A58" w:rsidRDefault="00A23833" w:rsidP="00C14AB8">
      <w:pPr>
        <w:pStyle w:val="ThnVnban"/>
        <w:jc w:val="both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fldChar w:fldCharType="end"/>
      </w:r>
    </w:p>
    <w:p w14:paraId="6E83C036" w14:textId="77777777" w:rsidR="00C14AB8" w:rsidRPr="00916A58" w:rsidRDefault="00C14AB8">
      <w:pPr>
        <w:widowControl/>
        <w:spacing w:line="240" w:lineRule="auto"/>
        <w:rPr>
          <w:sz w:val="28"/>
          <w:szCs w:val="22"/>
          <w:lang w:val="en-US"/>
        </w:rPr>
      </w:pPr>
      <w:r w:rsidRPr="00916A58">
        <w:rPr>
          <w:sz w:val="28"/>
          <w:szCs w:val="22"/>
          <w:lang w:val="en-US"/>
        </w:rPr>
        <w:br w:type="page"/>
      </w:r>
    </w:p>
    <w:p w14:paraId="4F71B966" w14:textId="4DE2186C" w:rsidR="00CA75F9" w:rsidRPr="00916A58" w:rsidRDefault="00CA75F9" w:rsidP="00CA75F9">
      <w:pPr>
        <w:pStyle w:val="u1"/>
        <w:spacing w:line="360" w:lineRule="auto"/>
        <w:jc w:val="both"/>
        <w:rPr>
          <w:rFonts w:ascii="Times New Roman" w:hAnsi="Times New Roman"/>
          <w:sz w:val="28"/>
          <w:szCs w:val="22"/>
          <w:lang w:val="en-US"/>
        </w:rPr>
      </w:pPr>
      <w:bookmarkStart w:id="0" w:name="_Toc176927905"/>
      <w:bookmarkStart w:id="1" w:name="_Toc44851273"/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lastRenderedPageBreak/>
        <w:t>Kiến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trúc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hệ</w:t>
      </w:r>
      <w:proofErr w:type="spellEnd"/>
      <w:r w:rsidRPr="00916A58">
        <w:rPr>
          <w:rFonts w:ascii="Times New Roman" w:hAnsi="Times New Roman"/>
          <w:sz w:val="28"/>
          <w:szCs w:val="22"/>
          <w:lang w:val="en-US"/>
        </w:rPr>
        <w:t xml:space="preserve"> </w:t>
      </w:r>
      <w:proofErr w:type="spellStart"/>
      <w:r w:rsidRPr="00916A58">
        <w:rPr>
          <w:rFonts w:ascii="Times New Roman" w:hAnsi="Times New Roman"/>
          <w:sz w:val="28"/>
          <w:szCs w:val="22"/>
          <w:lang w:val="en-US"/>
        </w:rPr>
        <w:t>thống</w:t>
      </w:r>
      <w:bookmarkEnd w:id="0"/>
      <w:bookmarkEnd w:id="1"/>
      <w:proofErr w:type="spellEnd"/>
    </w:p>
    <w:p w14:paraId="4157BA45" w14:textId="2FCE7907" w:rsidR="00CA75F9" w:rsidRPr="00916A58" w:rsidRDefault="000F081D" w:rsidP="00CA75F9">
      <w:pPr>
        <w:spacing w:line="360" w:lineRule="auto"/>
        <w:jc w:val="center"/>
        <w:rPr>
          <w:sz w:val="28"/>
          <w:szCs w:val="22"/>
          <w:lang w:val="en-US"/>
        </w:rPr>
      </w:pPr>
      <w:r w:rsidRPr="00916A58">
        <w:rPr>
          <w:noProof/>
          <w:sz w:val="28"/>
          <w:szCs w:val="22"/>
        </w:rPr>
        <w:drawing>
          <wp:inline distT="0" distB="0" distL="0" distR="0" wp14:anchorId="2977A658" wp14:editId="02ECCA4D">
            <wp:extent cx="5732145" cy="24669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95A5" w14:textId="6FA53344" w:rsidR="00CA75F9" w:rsidRPr="00916A58" w:rsidRDefault="00CA75F9" w:rsidP="00CA75F9">
      <w:pPr>
        <w:spacing w:line="360" w:lineRule="auto"/>
        <w:rPr>
          <w:b/>
          <w:i/>
          <w:sz w:val="28"/>
          <w:szCs w:val="22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171AC1DF" w14:textId="77777777" w:rsidTr="00F10F04">
        <w:tc>
          <w:tcPr>
            <w:tcW w:w="3001" w:type="dxa"/>
          </w:tcPr>
          <w:p w14:paraId="6929A9D7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7E658135" w14:textId="77777777" w:rsidR="00CA75F9" w:rsidRPr="00916A58" w:rsidRDefault="00CA75F9" w:rsidP="00F10F0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59F73DD" w14:textId="77777777" w:rsidTr="00F10F04">
        <w:tc>
          <w:tcPr>
            <w:tcW w:w="3001" w:type="dxa"/>
          </w:tcPr>
          <w:p w14:paraId="788C45F9" w14:textId="6E87F0E0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UI</w:t>
            </w:r>
          </w:p>
        </w:tc>
        <w:tc>
          <w:tcPr>
            <w:tcW w:w="6179" w:type="dxa"/>
          </w:tcPr>
          <w:p w14:paraId="386569FA" w14:textId="60B9F405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3D5A0B1C" w14:textId="77777777" w:rsidTr="00F10F04">
        <w:tc>
          <w:tcPr>
            <w:tcW w:w="3001" w:type="dxa"/>
          </w:tcPr>
          <w:p w14:paraId="712CA92B" w14:textId="538A5D3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Layer</w:t>
            </w:r>
          </w:p>
        </w:tc>
        <w:tc>
          <w:tcPr>
            <w:tcW w:w="6179" w:type="dxa"/>
          </w:tcPr>
          <w:p w14:paraId="5962C630" w14:textId="723C4AAE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UI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2E26223F" w14:textId="77777777" w:rsidTr="00F10F04">
        <w:tc>
          <w:tcPr>
            <w:tcW w:w="3001" w:type="dxa"/>
          </w:tcPr>
          <w:p w14:paraId="42690BAF" w14:textId="486FF1F9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 Connector</w:t>
            </w:r>
          </w:p>
        </w:tc>
        <w:tc>
          <w:tcPr>
            <w:tcW w:w="6179" w:type="dxa"/>
          </w:tcPr>
          <w:p w14:paraId="52F22299" w14:textId="782E1145" w:rsidR="00CA75F9" w:rsidRPr="00916A58" w:rsidRDefault="00CA75F9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="000F081D"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081D"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="000F081D"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  <w:tr w:rsidR="00916A58" w:rsidRPr="00916A58" w14:paraId="4753B4F1" w14:textId="77777777" w:rsidTr="00F10F04">
        <w:tc>
          <w:tcPr>
            <w:tcW w:w="3001" w:type="dxa"/>
          </w:tcPr>
          <w:p w14:paraId="07FC9C7D" w14:textId="0EF7097C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Barcode Module</w:t>
            </w:r>
          </w:p>
        </w:tc>
        <w:tc>
          <w:tcPr>
            <w:tcW w:w="6179" w:type="dxa"/>
          </w:tcPr>
          <w:p w14:paraId="010C1379" w14:textId="6C78F68D" w:rsidR="00CA75F9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được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từ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quét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barcode</w:t>
            </w:r>
          </w:p>
        </w:tc>
      </w:tr>
      <w:tr w:rsidR="00916A58" w:rsidRPr="00916A58" w14:paraId="432E49AF" w14:textId="77777777" w:rsidTr="00F10F04">
        <w:tc>
          <w:tcPr>
            <w:tcW w:w="3001" w:type="dxa"/>
          </w:tcPr>
          <w:p w14:paraId="7A71B5A8" w14:textId="6DC24A27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Printer</w:t>
            </w:r>
          </w:p>
        </w:tc>
        <w:tc>
          <w:tcPr>
            <w:tcW w:w="6179" w:type="dxa"/>
          </w:tcPr>
          <w:p w14:paraId="7752EBD5" w14:textId="46A26A2D" w:rsidR="000F081D" w:rsidRPr="00916A58" w:rsidRDefault="000F081D" w:rsidP="00F10F04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Module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hỗ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đơn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kê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qua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máy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in</w:t>
            </w:r>
          </w:p>
        </w:tc>
      </w:tr>
    </w:tbl>
    <w:p w14:paraId="3B333086" w14:textId="07420F69" w:rsidR="00C37F73" w:rsidRPr="00916A58" w:rsidRDefault="00C37F73" w:rsidP="00C37F73">
      <w:pPr>
        <w:pStyle w:val="u1"/>
        <w:numPr>
          <w:ilvl w:val="0"/>
          <w:numId w:val="0"/>
        </w:numPr>
        <w:spacing w:before="240" w:line="360" w:lineRule="auto"/>
        <w:jc w:val="center"/>
        <w:rPr>
          <w:rStyle w:val="Nhnmanh"/>
        </w:rPr>
      </w:pPr>
    </w:p>
    <w:p w14:paraId="0C55F342" w14:textId="63AF9625" w:rsidR="0064474F" w:rsidRPr="00916A58" w:rsidRDefault="0064474F" w:rsidP="0064474F">
      <w:pPr>
        <w:jc w:val="center"/>
      </w:pPr>
      <w:r w:rsidRPr="00916A58">
        <w:rPr>
          <w:rStyle w:val="Nhnmanh"/>
          <w:noProof/>
        </w:rPr>
        <w:drawing>
          <wp:inline distT="0" distB="0" distL="0" distR="0" wp14:anchorId="4B72EBC5" wp14:editId="12CBC6BA">
            <wp:extent cx="22555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71A" w14:textId="77777777" w:rsidR="00907169" w:rsidRPr="00916A58" w:rsidRDefault="00907169" w:rsidP="0064474F">
      <w:pPr>
        <w:jc w:val="center"/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916A58" w:rsidRPr="00916A58" w14:paraId="018713A0" w14:textId="77777777" w:rsidTr="001952C2">
        <w:tc>
          <w:tcPr>
            <w:tcW w:w="3001" w:type="dxa"/>
          </w:tcPr>
          <w:p w14:paraId="2262C8E0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lastRenderedPageBreak/>
              <w:t>Thành phần</w:t>
            </w:r>
          </w:p>
        </w:tc>
        <w:tc>
          <w:tcPr>
            <w:tcW w:w="6179" w:type="dxa"/>
          </w:tcPr>
          <w:p w14:paraId="42C1026E" w14:textId="77777777" w:rsidR="00C37F73" w:rsidRPr="00916A58" w:rsidRDefault="00C37F73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C53B869" w14:textId="77777777" w:rsidTr="001952C2">
        <w:tc>
          <w:tcPr>
            <w:tcW w:w="3001" w:type="dxa"/>
          </w:tcPr>
          <w:p w14:paraId="3608968D" w14:textId="02163881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Presentation Layer</w:t>
            </w:r>
          </w:p>
        </w:tc>
        <w:tc>
          <w:tcPr>
            <w:tcW w:w="6179" w:type="dxa"/>
          </w:tcPr>
          <w:p w14:paraId="02846643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  <w:tr w:rsidR="00916A58" w:rsidRPr="00916A58" w14:paraId="218BD277" w14:textId="77777777" w:rsidTr="001952C2">
        <w:tc>
          <w:tcPr>
            <w:tcW w:w="3001" w:type="dxa"/>
          </w:tcPr>
          <w:p w14:paraId="22D66419" w14:textId="57083FE5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>Business Logic Layer</w:t>
            </w:r>
          </w:p>
        </w:tc>
        <w:tc>
          <w:tcPr>
            <w:tcW w:w="6179" w:type="dxa"/>
          </w:tcPr>
          <w:p w14:paraId="15CAD64C" w14:textId="2F24F47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logic,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xử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trước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Presentation Layer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hoặc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chuyển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về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Data layer</w:t>
            </w:r>
          </w:p>
        </w:tc>
      </w:tr>
      <w:tr w:rsidR="00916A58" w:rsidRPr="00916A58" w14:paraId="72149DEE" w14:textId="77777777" w:rsidTr="001952C2">
        <w:tc>
          <w:tcPr>
            <w:tcW w:w="3001" w:type="dxa"/>
          </w:tcPr>
          <w:p w14:paraId="0C15E332" w14:textId="2AD62202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Data</w:t>
            </w:r>
            <w:r w:rsidRPr="00916A58">
              <w:rPr>
                <w:sz w:val="26"/>
                <w:szCs w:val="26"/>
                <w:lang w:val="en-US"/>
              </w:rPr>
              <w:t xml:space="preserve"> Layer</w:t>
            </w:r>
          </w:p>
        </w:tc>
        <w:tc>
          <w:tcPr>
            <w:tcW w:w="6179" w:type="dxa"/>
          </w:tcPr>
          <w:p w14:paraId="3EB99EF9" w14:textId="77777777" w:rsidR="00C37F73" w:rsidRPr="00916A58" w:rsidRDefault="00C37F73" w:rsidP="001952C2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</w:rPr>
              <w:t>Quản lý database</w:t>
            </w:r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(DTO)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truy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(DAO)</w:t>
            </w:r>
          </w:p>
        </w:tc>
      </w:tr>
    </w:tbl>
    <w:p w14:paraId="6AAA4D42" w14:textId="77777777" w:rsidR="00C37F73" w:rsidRPr="00916A58" w:rsidRDefault="00C37F73" w:rsidP="00C37F73">
      <w:pPr>
        <w:rPr>
          <w:sz w:val="28"/>
          <w:szCs w:val="22"/>
        </w:rPr>
      </w:pPr>
    </w:p>
    <w:p w14:paraId="71514CED" w14:textId="54BAF437" w:rsidR="00CA75F9" w:rsidRPr="00916A58" w:rsidRDefault="00CA75F9" w:rsidP="00D50943">
      <w:pPr>
        <w:pStyle w:val="u1"/>
        <w:rPr>
          <w:rFonts w:ascii="Times New Roman" w:hAnsi="Times New Roman"/>
          <w:sz w:val="28"/>
          <w:szCs w:val="22"/>
        </w:rPr>
      </w:pPr>
      <w:r w:rsidRPr="00916A58">
        <w:rPr>
          <w:rFonts w:ascii="Times New Roman" w:hAnsi="Times New Roman"/>
          <w:sz w:val="28"/>
          <w:szCs w:val="22"/>
        </w:rPr>
        <w:br w:type="page"/>
      </w:r>
      <w:bookmarkStart w:id="2" w:name="_Toc176927906"/>
      <w:bookmarkStart w:id="3" w:name="_Toc44851274"/>
      <w:r w:rsidRPr="00916A58">
        <w:rPr>
          <w:rFonts w:ascii="Times New Roman" w:hAnsi="Times New Roman"/>
          <w:sz w:val="32"/>
          <w:szCs w:val="24"/>
        </w:rPr>
        <w:lastRenderedPageBreak/>
        <w:t>Mô tả chi tiết từng thành phần trong hệ thống</w:t>
      </w:r>
      <w:bookmarkEnd w:id="2"/>
      <w:bookmarkEnd w:id="3"/>
    </w:p>
    <w:p w14:paraId="5701216C" w14:textId="77777777" w:rsidR="00CA75F9" w:rsidRPr="00916A58" w:rsidRDefault="00CA75F9" w:rsidP="00CA75F9">
      <w:pPr>
        <w:spacing w:line="360" w:lineRule="auto"/>
        <w:rPr>
          <w:i/>
          <w:sz w:val="28"/>
          <w:szCs w:val="22"/>
          <w:lang w:val="en-US"/>
        </w:rPr>
      </w:pPr>
      <w:r w:rsidRPr="00916A58">
        <w:rPr>
          <w:i/>
          <w:sz w:val="28"/>
          <w:szCs w:val="22"/>
        </w:rPr>
        <w:t xml:space="preserve">Với mỗi thành phần trong hệ thống, Anh/Chị hãy trình bày sơ đồ lớp của thành phần đó. </w:t>
      </w:r>
    </w:p>
    <w:p w14:paraId="616C19DA" w14:textId="77777777" w:rsidR="00CA75F9" w:rsidRPr="00916A58" w:rsidRDefault="00CA75F9" w:rsidP="00CA75F9">
      <w:pPr>
        <w:spacing w:line="360" w:lineRule="auto"/>
        <w:rPr>
          <w:i/>
          <w:sz w:val="28"/>
          <w:szCs w:val="22"/>
          <w:lang w:val="en-US"/>
        </w:rPr>
      </w:pPr>
      <w:proofErr w:type="spellStart"/>
      <w:r w:rsidRPr="00916A58">
        <w:rPr>
          <w:i/>
          <w:sz w:val="28"/>
          <w:szCs w:val="22"/>
        </w:rPr>
        <w:t>Có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thể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trình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bày</w:t>
      </w:r>
      <w:proofErr w:type="spellEnd"/>
      <w:r w:rsidRPr="00916A58">
        <w:rPr>
          <w:i/>
          <w:sz w:val="28"/>
          <w:szCs w:val="22"/>
        </w:rPr>
        <w:t xml:space="preserve"> chi </w:t>
      </w:r>
      <w:proofErr w:type="spellStart"/>
      <w:r w:rsidRPr="00916A58">
        <w:rPr>
          <w:i/>
          <w:sz w:val="28"/>
          <w:szCs w:val="22"/>
        </w:rPr>
        <w:t>tiết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các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thuộc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tính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và</w:t>
      </w:r>
      <w:proofErr w:type="spellEnd"/>
      <w:r w:rsidRPr="00916A58">
        <w:rPr>
          <w:i/>
          <w:sz w:val="28"/>
          <w:szCs w:val="22"/>
        </w:rPr>
        <w:t xml:space="preserve"> phương </w:t>
      </w:r>
      <w:proofErr w:type="spellStart"/>
      <w:r w:rsidRPr="00916A58">
        <w:rPr>
          <w:i/>
          <w:sz w:val="28"/>
          <w:szCs w:val="22"/>
        </w:rPr>
        <w:t>thức</w:t>
      </w:r>
      <w:proofErr w:type="spellEnd"/>
      <w:r w:rsidRPr="00916A58">
        <w:rPr>
          <w:i/>
          <w:sz w:val="28"/>
          <w:szCs w:val="22"/>
        </w:rPr>
        <w:t xml:space="preserve">, </w:t>
      </w:r>
      <w:proofErr w:type="spellStart"/>
      <w:r w:rsidRPr="00916A58">
        <w:rPr>
          <w:i/>
          <w:sz w:val="28"/>
          <w:szCs w:val="22"/>
        </w:rPr>
        <w:t>hoặc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chỉ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cần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trình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</w:rPr>
        <w:t>bày</w:t>
      </w:r>
      <w:proofErr w:type="spellEnd"/>
      <w:r w:rsidRPr="00916A58">
        <w:rPr>
          <w:i/>
          <w:sz w:val="28"/>
          <w:szCs w:val="22"/>
        </w:rPr>
        <w:t xml:space="preserve"> tên </w:t>
      </w:r>
      <w:proofErr w:type="spellStart"/>
      <w:r w:rsidRPr="00916A58">
        <w:rPr>
          <w:i/>
          <w:sz w:val="28"/>
          <w:szCs w:val="22"/>
        </w:rPr>
        <w:t>của</w:t>
      </w:r>
      <w:proofErr w:type="spellEnd"/>
      <w:r w:rsidRPr="00916A58">
        <w:rPr>
          <w:i/>
          <w:sz w:val="28"/>
          <w:szCs w:val="22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các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lớp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đối</w:t>
      </w:r>
      <w:proofErr w:type="spellEnd"/>
      <w:r w:rsidRPr="00916A58">
        <w:rPr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i/>
          <w:sz w:val="28"/>
          <w:szCs w:val="22"/>
          <w:lang w:val="en-US"/>
        </w:rPr>
        <w:t>tượng</w:t>
      </w:r>
      <w:proofErr w:type="spellEnd"/>
      <w:r w:rsidRPr="00916A58">
        <w:rPr>
          <w:i/>
          <w:sz w:val="28"/>
          <w:szCs w:val="22"/>
          <w:lang w:val="en-US"/>
        </w:rPr>
        <w:t>.</w:t>
      </w:r>
    </w:p>
    <w:p w14:paraId="0B28B670" w14:textId="77777777" w:rsidR="00CA75F9" w:rsidRPr="00916A58" w:rsidRDefault="00CA75F9" w:rsidP="00CA75F9">
      <w:pPr>
        <w:spacing w:line="360" w:lineRule="auto"/>
        <w:rPr>
          <w:b/>
          <w:i/>
          <w:sz w:val="28"/>
          <w:szCs w:val="22"/>
          <w:lang w:val="en-US"/>
        </w:rPr>
      </w:pPr>
      <w:proofErr w:type="spellStart"/>
      <w:r w:rsidRPr="00916A58">
        <w:rPr>
          <w:b/>
          <w:i/>
          <w:sz w:val="28"/>
          <w:szCs w:val="22"/>
          <w:lang w:val="en-US"/>
        </w:rPr>
        <w:t>Ví</w:t>
      </w:r>
      <w:proofErr w:type="spellEnd"/>
      <w:r w:rsidRPr="00916A58">
        <w:rPr>
          <w:b/>
          <w:i/>
          <w:sz w:val="28"/>
          <w:szCs w:val="22"/>
          <w:lang w:val="en-US"/>
        </w:rPr>
        <w:t xml:space="preserve"> </w:t>
      </w:r>
      <w:proofErr w:type="spellStart"/>
      <w:r w:rsidRPr="00916A58">
        <w:rPr>
          <w:b/>
          <w:i/>
          <w:sz w:val="28"/>
          <w:szCs w:val="22"/>
          <w:lang w:val="en-US"/>
        </w:rPr>
        <w:t>dụ</w:t>
      </w:r>
      <w:proofErr w:type="spellEnd"/>
      <w:r w:rsidRPr="00916A58">
        <w:rPr>
          <w:b/>
          <w:i/>
          <w:sz w:val="28"/>
          <w:szCs w:val="22"/>
          <w:lang w:val="en-US"/>
        </w:rPr>
        <w:t>:</w:t>
      </w:r>
    </w:p>
    <w:p w14:paraId="33EB8BEE" w14:textId="32403F90" w:rsidR="00CA75F9" w:rsidRPr="00916A58" w:rsidRDefault="00CA75F9" w:rsidP="00CA75F9">
      <w:pPr>
        <w:rPr>
          <w:sz w:val="28"/>
          <w:szCs w:val="22"/>
        </w:rPr>
      </w:pPr>
      <w:r w:rsidRPr="00916A58">
        <w:rPr>
          <w:noProof/>
          <w:sz w:val="28"/>
          <w:szCs w:val="22"/>
          <w:lang w:val="en-US"/>
        </w:rPr>
        <w:drawing>
          <wp:inline distT="0" distB="0" distL="0" distR="0" wp14:anchorId="72C84C61" wp14:editId="0927200D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670F" w14:textId="77777777" w:rsidR="00CA75F9" w:rsidRPr="00916A58" w:rsidRDefault="00CA75F9" w:rsidP="00CA75F9">
      <w:pPr>
        <w:rPr>
          <w:i/>
          <w:sz w:val="28"/>
          <w:szCs w:val="22"/>
          <w:lang w:val="en-US"/>
        </w:rPr>
      </w:pPr>
    </w:p>
    <w:p w14:paraId="4EB1F196" w14:textId="733A89E8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4" w:name="_Toc44851275"/>
      <w:r w:rsidRPr="00916A58">
        <w:rPr>
          <w:rStyle w:val="s1"/>
          <w:rFonts w:ascii="Times New Roman" w:hAnsi="Times New Roman"/>
          <w:sz w:val="28"/>
          <w:szCs w:val="28"/>
        </w:rPr>
        <w:t>Presentation Layer (GUI)</w:t>
      </w:r>
      <w:bookmarkEnd w:id="4"/>
    </w:p>
    <w:p w14:paraId="68EE81B0" w14:textId="54C96EF1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người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dùng</w:t>
      </w:r>
      <w:proofErr w:type="spellEnd"/>
      <w:r w:rsidRPr="00916A58">
        <w:rPr>
          <w:rStyle w:val="s1"/>
          <w:sz w:val="26"/>
          <w:szCs w:val="26"/>
        </w:rPr>
        <w:t xml:space="preserve">. </w:t>
      </w:r>
      <w:proofErr w:type="spellStart"/>
      <w:r w:rsidRPr="00916A58">
        <w:rPr>
          <w:rStyle w:val="s1"/>
          <w:sz w:val="26"/>
          <w:szCs w:val="26"/>
        </w:rPr>
        <w:t>Nó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gồm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phần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nhập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hiển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thị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đúng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đắn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gọi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Business Logic Layer.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75"/>
        <w:gridCol w:w="6168"/>
      </w:tblGrid>
      <w:tr w:rsidR="00916A58" w:rsidRPr="00916A58" w14:paraId="69B529DA" w14:textId="77777777" w:rsidTr="00CC400D">
        <w:tc>
          <w:tcPr>
            <w:tcW w:w="3001" w:type="dxa"/>
          </w:tcPr>
          <w:p w14:paraId="3451AC11" w14:textId="77777777" w:rsidR="000C7E3F" w:rsidRPr="00916A58" w:rsidRDefault="000C7E3F" w:rsidP="00CC400D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C42CCBC" w14:textId="77777777" w:rsidR="000C7E3F" w:rsidRPr="00916A58" w:rsidRDefault="000C7E3F" w:rsidP="00CC400D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03EF832C" w14:textId="77777777" w:rsidTr="00CC400D">
        <w:tc>
          <w:tcPr>
            <w:tcW w:w="3001" w:type="dxa"/>
          </w:tcPr>
          <w:p w14:paraId="66137D10" w14:textId="437D2698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LoginUI</w:t>
            </w:r>
            <w:proofErr w:type="spellEnd"/>
          </w:p>
        </w:tc>
        <w:tc>
          <w:tcPr>
            <w:tcW w:w="6463" w:type="dxa"/>
          </w:tcPr>
          <w:p w14:paraId="14B1CC18" w14:textId="754D656F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nhập</w:t>
            </w:r>
            <w:proofErr w:type="spellEnd"/>
          </w:p>
        </w:tc>
      </w:tr>
      <w:tr w:rsidR="00916A58" w:rsidRPr="00916A58" w14:paraId="4FC81D92" w14:textId="77777777" w:rsidTr="00CC400D">
        <w:tc>
          <w:tcPr>
            <w:tcW w:w="3001" w:type="dxa"/>
          </w:tcPr>
          <w:p w14:paraId="1687E948" w14:textId="6EF7DD9C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BookManagementUI</w:t>
            </w:r>
            <w:proofErr w:type="spellEnd"/>
          </w:p>
        </w:tc>
        <w:tc>
          <w:tcPr>
            <w:tcW w:w="6463" w:type="dxa"/>
          </w:tcPr>
          <w:p w14:paraId="770D2EC4" w14:textId="67AAB7A8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22050CBC" w14:textId="77777777" w:rsidTr="00CC400D">
        <w:tc>
          <w:tcPr>
            <w:tcW w:w="3001" w:type="dxa"/>
          </w:tcPr>
          <w:p w14:paraId="4B235A5B" w14:textId="3BAC7C26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BookInfoUI</w:t>
            </w:r>
            <w:proofErr w:type="spellEnd"/>
          </w:p>
        </w:tc>
        <w:tc>
          <w:tcPr>
            <w:tcW w:w="6463" w:type="dxa"/>
          </w:tcPr>
          <w:p w14:paraId="264E399D" w14:textId="26AA8922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tiết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916A58" w:rsidRPr="00916A58" w14:paraId="6E9F703C" w14:textId="77777777" w:rsidTr="00CC400D">
        <w:tc>
          <w:tcPr>
            <w:tcW w:w="3001" w:type="dxa"/>
          </w:tcPr>
          <w:p w14:paraId="36C653D3" w14:textId="1D3CA55C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StaffManagementUI</w:t>
            </w:r>
            <w:proofErr w:type="spellEnd"/>
          </w:p>
        </w:tc>
        <w:tc>
          <w:tcPr>
            <w:tcW w:w="6463" w:type="dxa"/>
          </w:tcPr>
          <w:p w14:paraId="718AA316" w14:textId="270DD344" w:rsidR="000C7E3F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chỉ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</w:p>
        </w:tc>
      </w:tr>
      <w:tr w:rsidR="00916A58" w:rsidRPr="00916A58" w14:paraId="69EF1F42" w14:textId="77777777" w:rsidTr="00CC400D">
        <w:tc>
          <w:tcPr>
            <w:tcW w:w="3001" w:type="dxa"/>
          </w:tcPr>
          <w:p w14:paraId="5011644E" w14:textId="2E308D1A" w:rsidR="00805963" w:rsidRPr="00916A58" w:rsidRDefault="00805963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StaffProfileUI</w:t>
            </w:r>
            <w:proofErr w:type="spellEnd"/>
          </w:p>
        </w:tc>
        <w:tc>
          <w:tcPr>
            <w:tcW w:w="6463" w:type="dxa"/>
          </w:tcPr>
          <w:p w14:paraId="4641EB5D" w14:textId="7FD735AF" w:rsidR="00805963" w:rsidRPr="00916A58" w:rsidRDefault="00912822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của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nhân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viên</w:t>
            </w:r>
            <w:proofErr w:type="spellEnd"/>
          </w:p>
        </w:tc>
      </w:tr>
      <w:tr w:rsidR="00916A58" w:rsidRPr="00916A58" w14:paraId="32244C01" w14:textId="77777777" w:rsidTr="00CC400D">
        <w:tc>
          <w:tcPr>
            <w:tcW w:w="3001" w:type="dxa"/>
          </w:tcPr>
          <w:p w14:paraId="75A1A7B4" w14:textId="66B1BC68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ProviderManagementUI</w:t>
            </w:r>
            <w:proofErr w:type="spellEnd"/>
          </w:p>
        </w:tc>
        <w:tc>
          <w:tcPr>
            <w:tcW w:w="6463" w:type="dxa"/>
          </w:tcPr>
          <w:p w14:paraId="55AB929C" w14:textId="4DF2B209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cung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cấp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508454EA" w14:textId="77777777" w:rsidTr="00CC400D">
        <w:tc>
          <w:tcPr>
            <w:tcW w:w="3001" w:type="dxa"/>
          </w:tcPr>
          <w:p w14:paraId="6DAD2E34" w14:textId="21568B67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AuthorManagementUI</w:t>
            </w:r>
            <w:proofErr w:type="spellEnd"/>
          </w:p>
        </w:tc>
        <w:tc>
          <w:tcPr>
            <w:tcW w:w="6463" w:type="dxa"/>
          </w:tcPr>
          <w:p w14:paraId="27D2794D" w14:textId="598A82EB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giả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7FFBC052" w14:textId="77777777" w:rsidTr="00CC400D">
        <w:tc>
          <w:tcPr>
            <w:tcW w:w="3001" w:type="dxa"/>
          </w:tcPr>
          <w:p w14:paraId="16152D32" w14:textId="14C22E2E" w:rsidR="000C7E3F" w:rsidRPr="00916A58" w:rsidRDefault="000C7E3F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PublisherManagementUI</w:t>
            </w:r>
            <w:proofErr w:type="spellEnd"/>
          </w:p>
        </w:tc>
        <w:tc>
          <w:tcPr>
            <w:tcW w:w="6463" w:type="dxa"/>
          </w:tcPr>
          <w:p w14:paraId="4573A131" w14:textId="4CAFE096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nhà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xuất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22137479" w14:textId="77777777" w:rsidTr="00CC400D">
        <w:tc>
          <w:tcPr>
            <w:tcW w:w="3001" w:type="dxa"/>
          </w:tcPr>
          <w:p w14:paraId="780DFCBA" w14:textId="0DA1F89A" w:rsidR="000C7E3F" w:rsidRPr="00916A58" w:rsidRDefault="0036773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CustomerManagementUI</w:t>
            </w:r>
            <w:proofErr w:type="spellEnd"/>
          </w:p>
        </w:tc>
        <w:tc>
          <w:tcPr>
            <w:tcW w:w="6463" w:type="dxa"/>
          </w:tcPr>
          <w:p w14:paraId="4BA55DFC" w14:textId="59566C06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thông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1C2F79A8" w14:textId="77777777" w:rsidTr="00CC400D">
        <w:tc>
          <w:tcPr>
            <w:tcW w:w="3001" w:type="dxa"/>
          </w:tcPr>
          <w:p w14:paraId="5F681D52" w14:textId="6C644B31" w:rsidR="000C7E3F" w:rsidRPr="00916A58" w:rsidRDefault="00367734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lastRenderedPageBreak/>
              <w:t>CustomerProfileUI</w:t>
            </w:r>
            <w:proofErr w:type="spellEnd"/>
          </w:p>
        </w:tc>
        <w:tc>
          <w:tcPr>
            <w:tcW w:w="6463" w:type="dxa"/>
          </w:tcPr>
          <w:p w14:paraId="3839CB0D" w14:textId="77777777" w:rsidR="000C7E3F" w:rsidRPr="00916A58" w:rsidRDefault="000C7E3F" w:rsidP="00CC400D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916A58" w:rsidRPr="00916A58" w14:paraId="3B9494F4" w14:textId="77777777" w:rsidTr="00CC400D">
        <w:tc>
          <w:tcPr>
            <w:tcW w:w="3001" w:type="dxa"/>
          </w:tcPr>
          <w:p w14:paraId="645AE3E4" w14:textId="6A4B40DC" w:rsidR="000C7E3F" w:rsidRPr="00916A58" w:rsidRDefault="003E3FB1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DiscountManagementUI</w:t>
            </w:r>
            <w:proofErr w:type="spellEnd"/>
          </w:p>
        </w:tc>
        <w:tc>
          <w:tcPr>
            <w:tcW w:w="6463" w:type="dxa"/>
          </w:tcPr>
          <w:p w14:paraId="0DE59512" w14:textId="343CF0E7" w:rsidR="000C7E3F" w:rsidRPr="00916A58" w:rsidRDefault="00912822" w:rsidP="00CC400D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bao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gồm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danh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sách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tìm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kiếm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hành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thêm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sửa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xóa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916A58">
              <w:rPr>
                <w:sz w:val="26"/>
                <w:szCs w:val="26"/>
                <w:lang w:val="en-US"/>
              </w:rPr>
              <w:t>.</w:t>
            </w:r>
          </w:p>
        </w:tc>
      </w:tr>
      <w:tr w:rsidR="00916A58" w:rsidRPr="00916A58" w14:paraId="674D4464" w14:textId="77777777" w:rsidTr="00CC400D">
        <w:tc>
          <w:tcPr>
            <w:tcW w:w="3001" w:type="dxa"/>
          </w:tcPr>
          <w:p w14:paraId="4E231E12" w14:textId="22FE2EAF" w:rsidR="000C7E3F" w:rsidRPr="00916A58" w:rsidRDefault="003E3FB1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Report</w:t>
            </w:r>
            <w:r w:rsidR="00E947EC" w:rsidRPr="00916A58">
              <w:rPr>
                <w:sz w:val="26"/>
                <w:szCs w:val="26"/>
                <w:lang w:val="en-US"/>
              </w:rPr>
              <w:t>UI</w:t>
            </w:r>
            <w:proofErr w:type="spellEnd"/>
          </w:p>
        </w:tc>
        <w:tc>
          <w:tcPr>
            <w:tcW w:w="6463" w:type="dxa"/>
          </w:tcPr>
          <w:p w14:paraId="344572AE" w14:textId="727FBE54" w:rsidR="000C7E3F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916A58" w:rsidRPr="00916A58" w14:paraId="25154C18" w14:textId="77777777" w:rsidTr="00CC400D">
        <w:tc>
          <w:tcPr>
            <w:tcW w:w="3001" w:type="dxa"/>
          </w:tcPr>
          <w:p w14:paraId="2BE7523E" w14:textId="2BB9F03A" w:rsidR="00916A58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ReportPreviewUI</w:t>
            </w:r>
            <w:proofErr w:type="spellEnd"/>
          </w:p>
        </w:tc>
        <w:tc>
          <w:tcPr>
            <w:tcW w:w="6463" w:type="dxa"/>
          </w:tcPr>
          <w:p w14:paraId="644ACFDD" w14:textId="7DB64C90" w:rsid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kê</w:t>
            </w:r>
            <w:proofErr w:type="spellEnd"/>
          </w:p>
        </w:tc>
      </w:tr>
      <w:tr w:rsidR="00916A58" w:rsidRPr="00916A58" w14:paraId="6D2F145D" w14:textId="77777777" w:rsidTr="00CC400D">
        <w:tc>
          <w:tcPr>
            <w:tcW w:w="3001" w:type="dxa"/>
          </w:tcPr>
          <w:p w14:paraId="1A459F99" w14:textId="7454E50E" w:rsidR="000C7E3F" w:rsidRPr="00916A58" w:rsidRDefault="00E947EC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BookInfomationUI</w:t>
            </w:r>
            <w:proofErr w:type="spellEnd"/>
          </w:p>
        </w:tc>
        <w:tc>
          <w:tcPr>
            <w:tcW w:w="6463" w:type="dxa"/>
          </w:tcPr>
          <w:p w14:paraId="7C08804D" w14:textId="7F8B0803" w:rsidR="000C7E3F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chi </w:t>
            </w:r>
            <w:proofErr w:type="spellStart"/>
            <w:r>
              <w:rPr>
                <w:sz w:val="26"/>
                <w:szCs w:val="26"/>
                <w:lang w:val="en-US"/>
              </w:rPr>
              <w:t>tiết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</w:p>
        </w:tc>
      </w:tr>
      <w:tr w:rsidR="00916A58" w:rsidRPr="00916A58" w14:paraId="1BAB50C8" w14:textId="77777777" w:rsidTr="00CC400D">
        <w:tc>
          <w:tcPr>
            <w:tcW w:w="3001" w:type="dxa"/>
          </w:tcPr>
          <w:p w14:paraId="77BCA796" w14:textId="1281FC82" w:rsidR="00BD7148" w:rsidRPr="00916A58" w:rsidRDefault="00BD714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TransactionManagementUI</w:t>
            </w:r>
            <w:proofErr w:type="spellEnd"/>
          </w:p>
        </w:tc>
        <w:tc>
          <w:tcPr>
            <w:tcW w:w="6463" w:type="dxa"/>
          </w:tcPr>
          <w:p w14:paraId="1B76125E" w14:textId="4A16729B" w:rsidR="00BD7148" w:rsidRPr="00916A58" w:rsidRDefault="00916A5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transaction, bao </w:t>
            </w:r>
            <w:proofErr w:type="spellStart"/>
            <w:r>
              <w:rPr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sửa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xóa</w:t>
            </w:r>
            <w:proofErr w:type="spellEnd"/>
          </w:p>
        </w:tc>
      </w:tr>
      <w:tr w:rsidR="00916A58" w:rsidRPr="00916A58" w14:paraId="387E712F" w14:textId="77777777" w:rsidTr="00CC400D">
        <w:tc>
          <w:tcPr>
            <w:tcW w:w="3001" w:type="dxa"/>
          </w:tcPr>
          <w:p w14:paraId="0384FB62" w14:textId="2FB75909" w:rsidR="00BD7148" w:rsidRPr="00916A58" w:rsidRDefault="00BD7148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CreateTransactionUI</w:t>
            </w:r>
            <w:proofErr w:type="spellEnd"/>
          </w:p>
        </w:tc>
        <w:tc>
          <w:tcPr>
            <w:tcW w:w="6463" w:type="dxa"/>
          </w:tcPr>
          <w:p w14:paraId="1FAC8531" w14:textId="686DB057" w:rsidR="00BD7148" w:rsidRPr="00B966CB" w:rsidRDefault="00B966C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transaction</w:t>
            </w:r>
          </w:p>
        </w:tc>
      </w:tr>
      <w:tr w:rsidR="00916A58" w:rsidRPr="00916A58" w14:paraId="4B3DB5A5" w14:textId="77777777" w:rsidTr="00CC400D">
        <w:tc>
          <w:tcPr>
            <w:tcW w:w="3001" w:type="dxa"/>
          </w:tcPr>
          <w:p w14:paraId="5668160F" w14:textId="6923FB15" w:rsidR="00FA7DFB" w:rsidRPr="00916A58" w:rsidRDefault="00FA7DF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sz w:val="26"/>
                <w:szCs w:val="26"/>
                <w:lang w:val="en-US"/>
              </w:rPr>
              <w:t>MainUI</w:t>
            </w:r>
            <w:proofErr w:type="spellEnd"/>
          </w:p>
        </w:tc>
        <w:tc>
          <w:tcPr>
            <w:tcW w:w="6463" w:type="dxa"/>
          </w:tcPr>
          <w:p w14:paraId="722331E3" w14:textId="0571789A" w:rsidR="00FA7DFB" w:rsidRPr="00B966CB" w:rsidRDefault="00B966CB" w:rsidP="00CC400D">
            <w:pP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Giao </w:t>
            </w:r>
            <w:proofErr w:type="spellStart"/>
            <w:r>
              <w:rPr>
                <w:sz w:val="26"/>
                <w:szCs w:val="26"/>
                <w:lang w:val="en-US"/>
              </w:rPr>
              <w:t>diện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xuất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mềm</w:t>
            </w:r>
            <w:proofErr w:type="spellEnd"/>
          </w:p>
        </w:tc>
      </w:tr>
    </w:tbl>
    <w:p w14:paraId="7E7D9F35" w14:textId="77777777" w:rsidR="000C7E3F" w:rsidRPr="00916A58" w:rsidRDefault="000C7E3F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</w:p>
    <w:p w14:paraId="26C447F6" w14:textId="311B9FF7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5" w:name="_Toc44851276"/>
      <w:r w:rsidRPr="00916A58">
        <w:rPr>
          <w:rStyle w:val="s1"/>
          <w:rFonts w:ascii="Times New Roman" w:hAnsi="Times New Roman"/>
          <w:sz w:val="28"/>
          <w:szCs w:val="28"/>
        </w:rPr>
        <w:t>Business Logic Layer</w:t>
      </w:r>
      <w:bookmarkEnd w:id="5"/>
    </w:p>
    <w:p w14:paraId="20F23CC4" w14:textId="70FCA148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6"/>
          <w:szCs w:val="26"/>
        </w:rPr>
      </w:pPr>
      <w:r w:rsidRPr="00916A58">
        <w:rPr>
          <w:rStyle w:val="s1"/>
          <w:sz w:val="26"/>
          <w:szCs w:val="26"/>
        </w:rPr>
        <w:t xml:space="preserve">Layer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phân</w:t>
      </w:r>
      <w:proofErr w:type="spellEnd"/>
      <w:r w:rsidRPr="00916A58">
        <w:rPr>
          <w:rStyle w:val="s1"/>
          <w:sz w:val="26"/>
          <w:szCs w:val="26"/>
        </w:rPr>
        <w:t xml:space="preserve"> ra 2 </w:t>
      </w:r>
      <w:proofErr w:type="spellStart"/>
      <w:r w:rsidRPr="00916A58">
        <w:rPr>
          <w:rStyle w:val="s1"/>
          <w:sz w:val="26"/>
          <w:szCs w:val="26"/>
        </w:rPr>
        <w:t>thành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nhiệm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proofErr w:type="gram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 :</w:t>
      </w:r>
      <w:proofErr w:type="gramEnd"/>
    </w:p>
    <w:p w14:paraId="08120066" w14:textId="68B8BD38" w:rsidR="004913C9" w:rsidRPr="00916A58" w:rsidRDefault="004913C9" w:rsidP="004913C9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đáp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ứng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của</w:t>
      </w:r>
      <w:proofErr w:type="spellEnd"/>
      <w:r w:rsidRPr="00916A58">
        <w:rPr>
          <w:rStyle w:val="s1"/>
          <w:sz w:val="26"/>
          <w:szCs w:val="26"/>
        </w:rPr>
        <w:t xml:space="preserve"> GUI layer,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nguồn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từ</w:t>
      </w:r>
      <w:proofErr w:type="spellEnd"/>
      <w:r w:rsidRPr="00916A58">
        <w:rPr>
          <w:rStyle w:val="s1"/>
          <w:sz w:val="26"/>
          <w:szCs w:val="26"/>
        </w:rPr>
        <w:t xml:space="preserve"> Presentation Layer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truyền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Data Layer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xuống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CSDL.</w:t>
      </w:r>
    </w:p>
    <w:p w14:paraId="36DFA189" w14:textId="409E58F8" w:rsidR="00A767F4" w:rsidRPr="00E50012" w:rsidRDefault="004913C9" w:rsidP="00A767F4">
      <w:pPr>
        <w:pStyle w:val="li1"/>
        <w:numPr>
          <w:ilvl w:val="0"/>
          <w:numId w:val="37"/>
        </w:numPr>
        <w:shd w:val="clear" w:color="auto" w:fill="FFFFFF"/>
        <w:spacing w:line="390" w:lineRule="atLeast"/>
        <w:ind w:left="0"/>
        <w:rPr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Đây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còn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nơi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kiểm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tra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ràng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buộc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toàn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vẹn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hợp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tính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toán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xử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lý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yêu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cầu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nghiệp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vụ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trước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khi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kết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về</w:t>
      </w:r>
      <w:proofErr w:type="spellEnd"/>
      <w:r w:rsidRPr="00916A58">
        <w:rPr>
          <w:rStyle w:val="s1"/>
          <w:sz w:val="26"/>
          <w:szCs w:val="26"/>
        </w:rPr>
        <w:t xml:space="preserve"> Presentation Layer.</w:t>
      </w:r>
    </w:p>
    <w:p w14:paraId="19A69D40" w14:textId="61FF380A" w:rsidR="00D50943" w:rsidRPr="00916A58" w:rsidRDefault="004913C9" w:rsidP="00D50943">
      <w:pPr>
        <w:pStyle w:val="u2"/>
        <w:rPr>
          <w:rStyle w:val="s1"/>
          <w:rFonts w:ascii="Times New Roman" w:hAnsi="Times New Roman"/>
          <w:sz w:val="28"/>
          <w:szCs w:val="28"/>
        </w:rPr>
      </w:pPr>
      <w:bookmarkStart w:id="6" w:name="_Toc44851277"/>
      <w:r w:rsidRPr="00916A58">
        <w:rPr>
          <w:rStyle w:val="s1"/>
          <w:rFonts w:ascii="Times New Roman" w:hAnsi="Times New Roman"/>
          <w:sz w:val="28"/>
          <w:szCs w:val="28"/>
        </w:rPr>
        <w:t>Data Layer</w:t>
      </w:r>
      <w:bookmarkEnd w:id="6"/>
    </w:p>
    <w:p w14:paraId="3EDAFC4A" w14:textId="55BEF415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6"/>
          <w:szCs w:val="26"/>
        </w:rPr>
      </w:pPr>
      <w:proofErr w:type="spellStart"/>
      <w:r w:rsidRPr="00916A58">
        <w:rPr>
          <w:rStyle w:val="s1"/>
          <w:sz w:val="26"/>
          <w:szCs w:val="26"/>
        </w:rPr>
        <w:t>Lớp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này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có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chức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năng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giao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tiếp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với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hệ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quản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trị</w:t>
      </w:r>
      <w:proofErr w:type="spellEnd"/>
      <w:r w:rsidRPr="00916A58">
        <w:rPr>
          <w:rStyle w:val="s1"/>
          <w:sz w:val="26"/>
          <w:szCs w:val="26"/>
        </w:rPr>
        <w:t xml:space="preserve"> CSDL </w:t>
      </w:r>
      <w:proofErr w:type="spellStart"/>
      <w:r w:rsidRPr="00916A58">
        <w:rPr>
          <w:rStyle w:val="s1"/>
          <w:sz w:val="26"/>
          <w:szCs w:val="26"/>
        </w:rPr>
        <w:t>như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thực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hiện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công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việc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liên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quan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đến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và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gramStart"/>
      <w:r w:rsidRPr="00916A58">
        <w:rPr>
          <w:rStyle w:val="s1"/>
          <w:sz w:val="26"/>
          <w:szCs w:val="26"/>
        </w:rPr>
        <w:t xml:space="preserve">( </w:t>
      </w:r>
      <w:proofErr w:type="spellStart"/>
      <w:r w:rsidRPr="00916A58">
        <w:rPr>
          <w:rStyle w:val="s1"/>
          <w:sz w:val="26"/>
          <w:szCs w:val="26"/>
        </w:rPr>
        <w:t>tìm</w:t>
      </w:r>
      <w:proofErr w:type="spellEnd"/>
      <w:proofErr w:type="gram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kiếm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thêm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xóa</w:t>
      </w:r>
      <w:proofErr w:type="spellEnd"/>
      <w:r w:rsidRPr="00916A58">
        <w:rPr>
          <w:rStyle w:val="s1"/>
          <w:sz w:val="26"/>
          <w:szCs w:val="26"/>
        </w:rPr>
        <w:t xml:space="preserve">, </w:t>
      </w:r>
      <w:proofErr w:type="spellStart"/>
      <w:r w:rsidRPr="00916A58">
        <w:rPr>
          <w:rStyle w:val="s1"/>
          <w:sz w:val="26"/>
          <w:szCs w:val="26"/>
        </w:rPr>
        <w:t>sửa</w:t>
      </w:r>
      <w:proofErr w:type="spellEnd"/>
      <w:r w:rsidRPr="00916A58">
        <w:rPr>
          <w:rStyle w:val="s1"/>
          <w:sz w:val="26"/>
          <w:szCs w:val="26"/>
        </w:rPr>
        <w:t xml:space="preserve">,…)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DAO (Data Access Objects). </w:t>
      </w:r>
      <w:proofErr w:type="spellStart"/>
      <w:r w:rsidRPr="00916A58">
        <w:rPr>
          <w:rStyle w:val="s1"/>
          <w:sz w:val="26"/>
          <w:szCs w:val="26"/>
        </w:rPr>
        <w:t>Dữ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liệu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truy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vấn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được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lưu</w:t>
      </w:r>
      <w:proofErr w:type="spellEnd"/>
      <w:r w:rsidRPr="00916A58">
        <w:rPr>
          <w:rStyle w:val="s1"/>
          <w:sz w:val="26"/>
          <w:szCs w:val="26"/>
        </w:rPr>
        <w:t xml:space="preserve"> </w:t>
      </w:r>
      <w:proofErr w:type="spellStart"/>
      <w:r w:rsidRPr="00916A58">
        <w:rPr>
          <w:rStyle w:val="s1"/>
          <w:sz w:val="26"/>
          <w:szCs w:val="26"/>
        </w:rPr>
        <w:t>trữ</w:t>
      </w:r>
      <w:proofErr w:type="spellEnd"/>
      <w:r w:rsidRPr="00916A58">
        <w:rPr>
          <w:rStyle w:val="s1"/>
          <w:sz w:val="26"/>
          <w:szCs w:val="26"/>
        </w:rPr>
        <w:t xml:space="preserve"> qua </w:t>
      </w:r>
      <w:proofErr w:type="spellStart"/>
      <w:r w:rsidRPr="00916A58">
        <w:rPr>
          <w:rStyle w:val="s1"/>
          <w:sz w:val="26"/>
          <w:szCs w:val="26"/>
        </w:rPr>
        <w:t>các</w:t>
      </w:r>
      <w:proofErr w:type="spellEnd"/>
      <w:r w:rsidRPr="00916A58">
        <w:rPr>
          <w:rStyle w:val="s1"/>
          <w:sz w:val="26"/>
          <w:szCs w:val="26"/>
        </w:rPr>
        <w:t xml:space="preserve"> DTO (Data Transfer Objects).</w:t>
      </w:r>
    </w:p>
    <w:p w14:paraId="3B1A392C" w14:textId="40D34716" w:rsidR="00B41CE7" w:rsidRPr="00916A58" w:rsidRDefault="00B41CE7" w:rsidP="00D50943">
      <w:pPr>
        <w:pStyle w:val="u3"/>
        <w:rPr>
          <w:rStyle w:val="s1"/>
          <w:rFonts w:ascii="Times New Roman" w:hAnsi="Times New Roman"/>
          <w:b/>
          <w:bCs/>
          <w:sz w:val="28"/>
          <w:szCs w:val="28"/>
        </w:rPr>
      </w:pPr>
      <w:r w:rsidRPr="00916A58">
        <w:rPr>
          <w:rStyle w:val="s1"/>
          <w:rFonts w:ascii="Times New Roman" w:hAnsi="Times New Roman"/>
          <w:b/>
          <w:bCs/>
          <w:sz w:val="28"/>
          <w:szCs w:val="28"/>
        </w:rPr>
        <w:t>DTO: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916A58" w:rsidRPr="00916A58" w14:paraId="4230A4B8" w14:textId="77777777" w:rsidTr="00B41CE7">
        <w:tc>
          <w:tcPr>
            <w:tcW w:w="2951" w:type="dxa"/>
          </w:tcPr>
          <w:p w14:paraId="2FAACEFE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46D3B0C1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20D35ABB" w14:textId="77777777" w:rsidTr="00B41CE7">
        <w:tc>
          <w:tcPr>
            <w:tcW w:w="2951" w:type="dxa"/>
          </w:tcPr>
          <w:p w14:paraId="5F2C010E" w14:textId="5DFBA486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UserDto</w:t>
            </w:r>
          </w:p>
        </w:tc>
        <w:tc>
          <w:tcPr>
            <w:tcW w:w="6292" w:type="dxa"/>
          </w:tcPr>
          <w:p w14:paraId="36316A9A" w14:textId="6BE5816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từ bảng users</w:t>
            </w:r>
          </w:p>
        </w:tc>
      </w:tr>
      <w:tr w:rsidR="00916A58" w:rsidRPr="00916A58" w14:paraId="198A698D" w14:textId="77777777" w:rsidTr="00B41CE7">
        <w:tc>
          <w:tcPr>
            <w:tcW w:w="2951" w:type="dxa"/>
          </w:tcPr>
          <w:p w14:paraId="674C8808" w14:textId="4C010CB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CustomerDto</w:t>
            </w:r>
          </w:p>
        </w:tc>
        <w:tc>
          <w:tcPr>
            <w:tcW w:w="6292" w:type="dxa"/>
          </w:tcPr>
          <w:p w14:paraId="7E0B7B69" w14:textId="1D2710F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customer và bảng users</w:t>
            </w:r>
          </w:p>
        </w:tc>
      </w:tr>
      <w:tr w:rsidR="00916A58" w:rsidRPr="00916A58" w14:paraId="3F38C183" w14:textId="77777777" w:rsidTr="00B41CE7">
        <w:tc>
          <w:tcPr>
            <w:tcW w:w="2951" w:type="dxa"/>
          </w:tcPr>
          <w:p w14:paraId="6E000A2E" w14:textId="678B572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StaffDto</w:t>
            </w:r>
          </w:p>
        </w:tc>
        <w:tc>
          <w:tcPr>
            <w:tcW w:w="6292" w:type="dxa"/>
          </w:tcPr>
          <w:p w14:paraId="12937D40" w14:textId="39E0ED01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từ User. Lưu giá trị từ bảng staff và bảng users</w:t>
            </w:r>
          </w:p>
        </w:tc>
      </w:tr>
      <w:tr w:rsidR="00916A58" w:rsidRPr="00916A58" w14:paraId="17D9B39F" w14:textId="77777777" w:rsidTr="00B41CE7">
        <w:tc>
          <w:tcPr>
            <w:tcW w:w="2951" w:type="dxa"/>
          </w:tcPr>
          <w:p w14:paraId="7F64A071" w14:textId="600AEF6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BookDto</w:t>
            </w:r>
          </w:p>
        </w:tc>
        <w:tc>
          <w:tcPr>
            <w:tcW w:w="6292" w:type="dxa"/>
          </w:tcPr>
          <w:p w14:paraId="526C17CB" w14:textId="2F1EC00C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các giá trị đối tượng sách từ bảng book</w:t>
            </w:r>
          </w:p>
        </w:tc>
      </w:tr>
      <w:tr w:rsidR="00916A58" w:rsidRPr="00916A58" w14:paraId="7C3C2207" w14:textId="77777777" w:rsidTr="00B41CE7">
        <w:tc>
          <w:tcPr>
            <w:tcW w:w="2951" w:type="dxa"/>
          </w:tcPr>
          <w:p w14:paraId="15CC8B51" w14:textId="5DCF586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DefinitionDto</w:t>
            </w:r>
          </w:p>
        </w:tc>
        <w:tc>
          <w:tcPr>
            <w:tcW w:w="6292" w:type="dxa"/>
          </w:tcPr>
          <w:p w14:paraId="630970E0" w14:textId="0F0C42E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định nghĩa/cài đặt</w:t>
            </w:r>
          </w:p>
        </w:tc>
      </w:tr>
      <w:tr w:rsidR="00916A58" w:rsidRPr="00916A58" w14:paraId="3D091755" w14:textId="77777777" w:rsidTr="00B41CE7">
        <w:tc>
          <w:tcPr>
            <w:tcW w:w="2951" w:type="dxa"/>
          </w:tcPr>
          <w:p w14:paraId="1605E129" w14:textId="767F3F4E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ProviderDto</w:t>
            </w:r>
          </w:p>
        </w:tc>
        <w:tc>
          <w:tcPr>
            <w:tcW w:w="6292" w:type="dxa"/>
          </w:tcPr>
          <w:p w14:paraId="7A9B90A6" w14:textId="646F94D2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cung cấp/nhà phân phối</w:t>
            </w:r>
          </w:p>
        </w:tc>
      </w:tr>
      <w:tr w:rsidR="00916A58" w:rsidRPr="00916A58" w14:paraId="6283E3E6" w14:textId="77777777" w:rsidTr="00B41CE7">
        <w:tc>
          <w:tcPr>
            <w:tcW w:w="2951" w:type="dxa"/>
          </w:tcPr>
          <w:p w14:paraId="20D0E86E" w14:textId="0AAC9604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PublisherDto</w:t>
            </w:r>
          </w:p>
        </w:tc>
        <w:tc>
          <w:tcPr>
            <w:tcW w:w="6292" w:type="dxa"/>
          </w:tcPr>
          <w:p w14:paraId="0971818E" w14:textId="27AD34A0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nhà xuất bản</w:t>
            </w:r>
          </w:p>
        </w:tc>
      </w:tr>
      <w:tr w:rsidR="00916A58" w:rsidRPr="00916A58" w14:paraId="21D67407" w14:textId="77777777" w:rsidTr="00B41CE7">
        <w:tc>
          <w:tcPr>
            <w:tcW w:w="2951" w:type="dxa"/>
          </w:tcPr>
          <w:p w14:paraId="78CADB0C" w14:textId="1A03C28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AuthorDto</w:t>
            </w:r>
          </w:p>
        </w:tc>
        <w:tc>
          <w:tcPr>
            <w:tcW w:w="6292" w:type="dxa"/>
          </w:tcPr>
          <w:p w14:paraId="19425C2A" w14:textId="3AC8AD06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đối tượng tác giả</w:t>
            </w:r>
          </w:p>
        </w:tc>
      </w:tr>
      <w:tr w:rsidR="00916A58" w:rsidRPr="00916A58" w14:paraId="64AB0A6A" w14:textId="77777777" w:rsidTr="00B41CE7">
        <w:tc>
          <w:tcPr>
            <w:tcW w:w="2951" w:type="dxa"/>
          </w:tcPr>
          <w:p w14:paraId="3B2DEFEF" w14:textId="1D4AEC9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lastRenderedPageBreak/>
              <w:t>TransactionDto</w:t>
            </w:r>
          </w:p>
        </w:tc>
        <w:tc>
          <w:tcPr>
            <w:tcW w:w="6292" w:type="dxa"/>
          </w:tcPr>
          <w:p w14:paraId="6C5A70EC" w14:textId="3FA2A34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tổng quan transaction</w:t>
            </w:r>
          </w:p>
        </w:tc>
      </w:tr>
      <w:tr w:rsidR="00916A58" w:rsidRPr="00916A58" w14:paraId="123547C3" w14:textId="77777777" w:rsidTr="00B41CE7">
        <w:tc>
          <w:tcPr>
            <w:tcW w:w="2951" w:type="dxa"/>
          </w:tcPr>
          <w:p w14:paraId="10BB67F1" w14:textId="5E6443FC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TransactionDetailDto</w:t>
            </w:r>
          </w:p>
        </w:tc>
        <w:tc>
          <w:tcPr>
            <w:tcW w:w="6292" w:type="dxa"/>
          </w:tcPr>
          <w:p w14:paraId="008F3D74" w14:textId="5D5EF4C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chi tiết từng mục thuộc transaction</w:t>
            </w:r>
          </w:p>
        </w:tc>
      </w:tr>
      <w:tr w:rsidR="00916A58" w:rsidRPr="00916A58" w14:paraId="3B037F0E" w14:textId="77777777" w:rsidTr="00B41CE7">
        <w:tc>
          <w:tcPr>
            <w:tcW w:w="2951" w:type="dxa"/>
          </w:tcPr>
          <w:p w14:paraId="62745992" w14:textId="47910B8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ChangeInformation</w:t>
            </w:r>
          </w:p>
        </w:tc>
        <w:tc>
          <w:tcPr>
            <w:tcW w:w="6292" w:type="dxa"/>
          </w:tcPr>
          <w:p w14:paraId="249D20E4" w14:textId="1EE10DD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thuộc tính thay đổi (thời gian, người thay đổi)</w:t>
            </w:r>
          </w:p>
        </w:tc>
      </w:tr>
    </w:tbl>
    <w:p w14:paraId="045AEFB6" w14:textId="77777777" w:rsidR="00B41CE7" w:rsidRPr="00916A58" w:rsidRDefault="00B41CE7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rStyle w:val="s1"/>
          <w:sz w:val="28"/>
          <w:szCs w:val="28"/>
        </w:rPr>
      </w:pPr>
    </w:p>
    <w:p w14:paraId="10CCC71F" w14:textId="2E6002D6" w:rsidR="00B41CE7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  <w:r w:rsidRPr="00916A58">
        <w:rPr>
          <w:noProof/>
          <w:sz w:val="28"/>
          <w:szCs w:val="28"/>
        </w:rPr>
        <w:drawing>
          <wp:inline distT="0" distB="0" distL="0" distR="0" wp14:anchorId="6DDFE418" wp14:editId="6ED44EF7">
            <wp:extent cx="5732145" cy="44202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8329" w14:textId="6DDA7663" w:rsidR="00D50943" w:rsidRPr="00916A58" w:rsidRDefault="00D50943" w:rsidP="00D50943">
      <w:pPr>
        <w:pStyle w:val="u3"/>
        <w:rPr>
          <w:rFonts w:ascii="Times New Roman" w:hAnsi="Times New Roman"/>
          <w:b/>
          <w:bCs/>
          <w:sz w:val="28"/>
          <w:szCs w:val="28"/>
        </w:rPr>
      </w:pPr>
      <w:r w:rsidRPr="00916A58">
        <w:rPr>
          <w:rFonts w:ascii="Times New Roman" w:hAnsi="Times New Roman"/>
          <w:b/>
          <w:bCs/>
          <w:sz w:val="28"/>
          <w:szCs w:val="28"/>
          <w:lang w:val="en-US"/>
        </w:rPr>
        <w:t>DAO</w:t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916A58" w:rsidRPr="00916A58" w14:paraId="22E21614" w14:textId="77777777" w:rsidTr="001952C2">
        <w:tc>
          <w:tcPr>
            <w:tcW w:w="2951" w:type="dxa"/>
          </w:tcPr>
          <w:p w14:paraId="1AFFB7BF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Lớp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 w:rsidRPr="00916A5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A58"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5F38D8CD" w14:textId="77777777" w:rsidR="00B41CE7" w:rsidRPr="00916A58" w:rsidRDefault="00B41CE7" w:rsidP="001952C2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916A58">
              <w:rPr>
                <w:b/>
                <w:sz w:val="26"/>
                <w:szCs w:val="26"/>
              </w:rPr>
              <w:t>Diễn giải</w:t>
            </w:r>
          </w:p>
        </w:tc>
      </w:tr>
      <w:tr w:rsidR="00916A58" w:rsidRPr="00916A58" w14:paraId="62631EFF" w14:textId="77777777" w:rsidTr="001952C2">
        <w:tc>
          <w:tcPr>
            <w:tcW w:w="2951" w:type="dxa"/>
          </w:tcPr>
          <w:p w14:paraId="5675BC6E" w14:textId="2073F741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UserDao</w:t>
            </w:r>
          </w:p>
        </w:tc>
        <w:tc>
          <w:tcPr>
            <w:tcW w:w="6292" w:type="dxa"/>
          </w:tcPr>
          <w:p w14:paraId="7DCAA684" w14:textId="4D00CED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CustomerDto</w:t>
            </w:r>
          </w:p>
        </w:tc>
      </w:tr>
      <w:tr w:rsidR="00916A58" w:rsidRPr="00916A58" w14:paraId="41D74C33" w14:textId="77777777" w:rsidTr="001952C2">
        <w:tc>
          <w:tcPr>
            <w:tcW w:w="2951" w:type="dxa"/>
          </w:tcPr>
          <w:p w14:paraId="0FA8FF05" w14:textId="2C47D348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CustomerDao</w:t>
            </w:r>
          </w:p>
        </w:tc>
        <w:tc>
          <w:tcPr>
            <w:tcW w:w="6292" w:type="dxa"/>
          </w:tcPr>
          <w:p w14:paraId="614C293F" w14:textId="197B46FB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StaffDto</w:t>
            </w:r>
          </w:p>
        </w:tc>
      </w:tr>
      <w:tr w:rsidR="00916A58" w:rsidRPr="00916A58" w14:paraId="303F875C" w14:textId="77777777" w:rsidTr="001952C2">
        <w:tc>
          <w:tcPr>
            <w:tcW w:w="2951" w:type="dxa"/>
          </w:tcPr>
          <w:p w14:paraId="7B931318" w14:textId="2C1E763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StaffDao</w:t>
            </w:r>
          </w:p>
        </w:tc>
        <w:tc>
          <w:tcPr>
            <w:tcW w:w="6292" w:type="dxa"/>
          </w:tcPr>
          <w:p w14:paraId="5450865D" w14:textId="35462E3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BookDto</w:t>
            </w:r>
          </w:p>
        </w:tc>
      </w:tr>
      <w:tr w:rsidR="00916A58" w:rsidRPr="00916A58" w14:paraId="2A595C4F" w14:textId="77777777" w:rsidTr="001952C2">
        <w:tc>
          <w:tcPr>
            <w:tcW w:w="2951" w:type="dxa"/>
          </w:tcPr>
          <w:p w14:paraId="1038ABA4" w14:textId="320B17ED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BookDao</w:t>
            </w:r>
          </w:p>
        </w:tc>
        <w:tc>
          <w:tcPr>
            <w:tcW w:w="6292" w:type="dxa"/>
          </w:tcPr>
          <w:p w14:paraId="691D7689" w14:textId="1ABFDA1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DefinitionDto</w:t>
            </w:r>
          </w:p>
        </w:tc>
      </w:tr>
      <w:tr w:rsidR="00916A58" w:rsidRPr="00916A58" w14:paraId="105D574F" w14:textId="77777777" w:rsidTr="001952C2">
        <w:tc>
          <w:tcPr>
            <w:tcW w:w="2951" w:type="dxa"/>
          </w:tcPr>
          <w:p w14:paraId="413703D0" w14:textId="4DB39BB0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DefinitionDao</w:t>
            </w:r>
          </w:p>
        </w:tc>
        <w:tc>
          <w:tcPr>
            <w:tcW w:w="6292" w:type="dxa"/>
          </w:tcPr>
          <w:p w14:paraId="769A167B" w14:textId="4F08DB9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ProviderDto</w:t>
            </w:r>
          </w:p>
        </w:tc>
      </w:tr>
      <w:tr w:rsidR="00916A58" w:rsidRPr="00916A58" w14:paraId="4096E387" w14:textId="77777777" w:rsidTr="001952C2">
        <w:tc>
          <w:tcPr>
            <w:tcW w:w="2951" w:type="dxa"/>
          </w:tcPr>
          <w:p w14:paraId="67EB3775" w14:textId="0993A025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ProviderDao</w:t>
            </w:r>
          </w:p>
        </w:tc>
        <w:tc>
          <w:tcPr>
            <w:tcW w:w="6292" w:type="dxa"/>
          </w:tcPr>
          <w:p w14:paraId="45BB6177" w14:textId="43B39A1F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 xml:space="preserve">Kế thừa GenericDao. Implement các hành động tác động </w:t>
            </w:r>
            <w:r w:rsidRPr="00916A58">
              <w:rPr>
                <w:sz w:val="26"/>
                <w:szCs w:val="26"/>
              </w:rPr>
              <w:lastRenderedPageBreak/>
              <w:t>đến dữ liệu từ  PublisherDto</w:t>
            </w:r>
          </w:p>
        </w:tc>
      </w:tr>
      <w:tr w:rsidR="00916A58" w:rsidRPr="00916A58" w14:paraId="746830E9" w14:textId="77777777" w:rsidTr="001952C2">
        <w:tc>
          <w:tcPr>
            <w:tcW w:w="2951" w:type="dxa"/>
          </w:tcPr>
          <w:p w14:paraId="77A38EF3" w14:textId="069D3F9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lastRenderedPageBreak/>
              <w:t>PublisherDao</w:t>
            </w:r>
          </w:p>
        </w:tc>
        <w:tc>
          <w:tcPr>
            <w:tcW w:w="6292" w:type="dxa"/>
          </w:tcPr>
          <w:p w14:paraId="58B00978" w14:textId="300FE33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AuthorDto</w:t>
            </w:r>
          </w:p>
        </w:tc>
      </w:tr>
      <w:tr w:rsidR="00916A58" w:rsidRPr="00916A58" w14:paraId="4BCD3457" w14:textId="77777777" w:rsidTr="001952C2">
        <w:tc>
          <w:tcPr>
            <w:tcW w:w="2951" w:type="dxa"/>
          </w:tcPr>
          <w:p w14:paraId="5C293F32" w14:textId="0F2453FB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AuthorDao</w:t>
            </w:r>
          </w:p>
        </w:tc>
        <w:tc>
          <w:tcPr>
            <w:tcW w:w="6292" w:type="dxa"/>
          </w:tcPr>
          <w:p w14:paraId="356A5860" w14:textId="62EBF28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TransactionDto</w:t>
            </w:r>
          </w:p>
        </w:tc>
      </w:tr>
      <w:tr w:rsidR="00916A58" w:rsidRPr="00916A58" w14:paraId="18B5AA2A" w14:textId="77777777" w:rsidTr="001952C2">
        <w:tc>
          <w:tcPr>
            <w:tcW w:w="2951" w:type="dxa"/>
          </w:tcPr>
          <w:p w14:paraId="1A5DC2CD" w14:textId="171094F2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TransactionDao</w:t>
            </w:r>
          </w:p>
        </w:tc>
        <w:tc>
          <w:tcPr>
            <w:tcW w:w="6292" w:type="dxa"/>
          </w:tcPr>
          <w:p w14:paraId="1A06FA1B" w14:textId="4A0A764A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Kế thừa GenericDao. Implement các hành động tác động đến dữ liệu từ  TransactionDetailDto</w:t>
            </w:r>
          </w:p>
        </w:tc>
      </w:tr>
      <w:tr w:rsidR="00916A58" w:rsidRPr="00916A58" w14:paraId="1D5D1D59" w14:textId="77777777" w:rsidTr="001952C2">
        <w:tc>
          <w:tcPr>
            <w:tcW w:w="2951" w:type="dxa"/>
          </w:tcPr>
          <w:p w14:paraId="0C4DC442" w14:textId="0A278B58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TransactionDetailDao</w:t>
            </w:r>
          </w:p>
        </w:tc>
        <w:tc>
          <w:tcPr>
            <w:tcW w:w="6292" w:type="dxa"/>
          </w:tcPr>
          <w:p w14:paraId="1E6ED7E5" w14:textId="68368533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Các hành động mặc định của kiểu đối tượng truyền vào</w:t>
            </w:r>
          </w:p>
        </w:tc>
      </w:tr>
      <w:tr w:rsidR="00916A58" w:rsidRPr="00916A58" w14:paraId="616FBBA7" w14:textId="77777777" w:rsidTr="001952C2">
        <w:tc>
          <w:tcPr>
            <w:tcW w:w="2951" w:type="dxa"/>
          </w:tcPr>
          <w:p w14:paraId="183B98CE" w14:textId="29671229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GenericDao&lt;T&gt;</w:t>
            </w:r>
          </w:p>
        </w:tc>
        <w:tc>
          <w:tcPr>
            <w:tcW w:w="6292" w:type="dxa"/>
          </w:tcPr>
          <w:p w14:paraId="4161D686" w14:textId="77777777" w:rsidR="00B41CE7" w:rsidRPr="00916A58" w:rsidRDefault="00B41CE7" w:rsidP="00B41CE7">
            <w:pPr>
              <w:spacing w:line="240" w:lineRule="auto"/>
              <w:rPr>
                <w:sz w:val="26"/>
                <w:szCs w:val="26"/>
              </w:rPr>
            </w:pPr>
            <w:r w:rsidRPr="00916A58">
              <w:rPr>
                <w:sz w:val="26"/>
                <w:szCs w:val="26"/>
              </w:rPr>
              <w:t>Lưu thông tin thuộc tính thay đổi (thời gian, người thay đổi)</w:t>
            </w:r>
          </w:p>
        </w:tc>
      </w:tr>
    </w:tbl>
    <w:p w14:paraId="33221536" w14:textId="06721D6F" w:rsidR="004913C9" w:rsidRPr="00916A58" w:rsidRDefault="004913C9" w:rsidP="004913C9">
      <w:pPr>
        <w:pStyle w:val="p1"/>
        <w:shd w:val="clear" w:color="auto" w:fill="FFFFFF"/>
        <w:spacing w:before="0" w:beforeAutospacing="0" w:after="390" w:afterAutospacing="0" w:line="390" w:lineRule="atLeast"/>
        <w:rPr>
          <w:sz w:val="28"/>
          <w:szCs w:val="28"/>
        </w:rPr>
      </w:pPr>
      <w:r w:rsidRPr="00916A58">
        <w:rPr>
          <w:noProof/>
          <w:sz w:val="28"/>
          <w:szCs w:val="28"/>
        </w:rPr>
        <w:drawing>
          <wp:inline distT="0" distB="0" distL="0" distR="0" wp14:anchorId="413E70AB" wp14:editId="5DD07713">
            <wp:extent cx="5732145" cy="355409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65A" w14:textId="77777777" w:rsidR="00CA75F9" w:rsidRPr="00916A58" w:rsidRDefault="00CA75F9" w:rsidP="00CA75F9">
      <w:pPr>
        <w:spacing w:line="360" w:lineRule="auto"/>
        <w:jc w:val="both"/>
        <w:rPr>
          <w:b/>
          <w:i/>
          <w:sz w:val="28"/>
          <w:szCs w:val="22"/>
          <w:u w:val="single"/>
          <w:lang w:val="en-US"/>
        </w:rPr>
      </w:pPr>
    </w:p>
    <w:tbl>
      <w:tblPr>
        <w:tblStyle w:val="LiBang"/>
        <w:tblW w:w="9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434"/>
      </w:tblGrid>
      <w:tr w:rsidR="00CA75F9" w:rsidRPr="00916A58" w14:paraId="083E28EB" w14:textId="77777777" w:rsidTr="004913C9">
        <w:trPr>
          <w:trHeight w:val="2439"/>
        </w:trPr>
        <w:tc>
          <w:tcPr>
            <w:tcW w:w="1008" w:type="dxa"/>
            <w:vAlign w:val="center"/>
          </w:tcPr>
          <w:p w14:paraId="1A6B349D" w14:textId="2E65C6DA" w:rsidR="00CA75F9" w:rsidRPr="00916A58" w:rsidRDefault="00CA75F9" w:rsidP="004913C9">
            <w:pPr>
              <w:spacing w:line="240" w:lineRule="auto"/>
              <w:rPr>
                <w:b/>
                <w:i/>
                <w:sz w:val="28"/>
                <w:szCs w:val="14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434" w:type="dxa"/>
          </w:tcPr>
          <w:p w14:paraId="38B82022" w14:textId="716302BB" w:rsidR="004913C9" w:rsidRPr="00916A58" w:rsidRDefault="00CA75F9" w:rsidP="00F10F04">
            <w:pPr>
              <w:spacing w:line="360" w:lineRule="auto"/>
              <w:jc w:val="both"/>
              <w:rPr>
                <w:b/>
                <w:i/>
                <w:sz w:val="28"/>
                <w:szCs w:val="22"/>
                <w:u w:val="single"/>
                <w:lang w:val="en-US"/>
              </w:rPr>
            </w:pPr>
            <w:proofErr w:type="spellStart"/>
            <w:r w:rsidRPr="00916A58">
              <w:rPr>
                <w:b/>
                <w:i/>
                <w:sz w:val="28"/>
                <w:szCs w:val="22"/>
                <w:u w:val="single"/>
                <w:lang w:val="en-US"/>
              </w:rPr>
              <w:t>Lưu</w:t>
            </w:r>
            <w:proofErr w:type="spellEnd"/>
            <w:r w:rsidRPr="00916A58">
              <w:rPr>
                <w:b/>
                <w:i/>
                <w:sz w:val="28"/>
                <w:szCs w:val="22"/>
                <w:u w:val="single"/>
                <w:lang w:val="en-US"/>
              </w:rPr>
              <w:t xml:space="preserve"> ý:</w:t>
            </w:r>
          </w:p>
          <w:p w14:paraId="7E6CB33F" w14:textId="77777777" w:rsidR="004913C9" w:rsidRPr="00916A58" w:rsidRDefault="004913C9" w:rsidP="00F10F04">
            <w:pPr>
              <w:spacing w:line="360" w:lineRule="auto"/>
              <w:jc w:val="both"/>
              <w:rPr>
                <w:b/>
                <w:i/>
                <w:sz w:val="28"/>
                <w:szCs w:val="22"/>
                <w:u w:val="single"/>
                <w:lang w:val="en-US"/>
              </w:rPr>
            </w:pPr>
          </w:p>
          <w:p w14:paraId="07475B56" w14:textId="77777777" w:rsidR="00CA75F9" w:rsidRPr="00916A58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sz w:val="28"/>
                <w:szCs w:val="22"/>
                <w:lang w:val="en-US"/>
              </w:rPr>
            </w:pPr>
            <w:r w:rsidRPr="00916A58">
              <w:rPr>
                <w:i/>
                <w:sz w:val="28"/>
                <w:szCs w:val="22"/>
                <w:lang w:val="en-US"/>
              </w:rPr>
              <w:t>Anh/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Chị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sử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Visual Studio.NET 2005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hoặc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JBuilder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được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sơ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đồ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lớp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(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thực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)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của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ứng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</w:p>
          <w:p w14:paraId="57879A7A" w14:textId="77777777" w:rsidR="00CA75F9" w:rsidRPr="00916A58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sz w:val="28"/>
                <w:szCs w:val="22"/>
                <w:lang w:val="en-US"/>
              </w:rPr>
            </w:pP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Nếu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có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các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điểm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đặc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biệt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trong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kiến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916A58">
              <w:rPr>
                <w:i/>
                <w:sz w:val="28"/>
                <w:szCs w:val="22"/>
                <w:lang w:val="en-US"/>
              </w:rPr>
              <w:t>trúc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, 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ví</w:t>
            </w:r>
            <w:proofErr w:type="spellEnd"/>
            <w:proofErr w:type="gram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như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áp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mẫu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thiết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(Design Pattern),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sử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dụng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kiến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trúc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.Net Tier/MVC…,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hỗ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trợ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cơ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chế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plug-in…, Anh/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Chị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cần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trình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bày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rõ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thể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hiện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điều</w:t>
            </w:r>
            <w:proofErr w:type="spellEnd"/>
            <w:r w:rsidRPr="00916A58">
              <w:rPr>
                <w:i/>
                <w:sz w:val="28"/>
                <w:szCs w:val="22"/>
                <w:lang w:val="en-US"/>
              </w:rPr>
              <w:t xml:space="preserve"> </w:t>
            </w:r>
            <w:proofErr w:type="spellStart"/>
            <w:r w:rsidRPr="00916A58">
              <w:rPr>
                <w:i/>
                <w:sz w:val="28"/>
                <w:szCs w:val="22"/>
                <w:lang w:val="en-US"/>
              </w:rPr>
              <w:t>này</w:t>
            </w:r>
            <w:proofErr w:type="spellEnd"/>
          </w:p>
        </w:tc>
      </w:tr>
    </w:tbl>
    <w:p w14:paraId="53B476BE" w14:textId="77777777" w:rsidR="00CA75F9" w:rsidRPr="00916A58" w:rsidRDefault="00CA75F9" w:rsidP="00CA75F9">
      <w:pPr>
        <w:spacing w:line="360" w:lineRule="auto"/>
        <w:jc w:val="both"/>
        <w:rPr>
          <w:sz w:val="28"/>
          <w:szCs w:val="22"/>
          <w:lang w:val="en-US"/>
        </w:rPr>
      </w:pPr>
    </w:p>
    <w:p w14:paraId="4D3C39C7" w14:textId="77777777" w:rsidR="003C2F0F" w:rsidRPr="00916A58" w:rsidRDefault="003C2F0F" w:rsidP="00CA75F9">
      <w:pPr>
        <w:pStyle w:val="ThnVnban"/>
        <w:jc w:val="both"/>
        <w:rPr>
          <w:i/>
          <w:sz w:val="28"/>
          <w:szCs w:val="22"/>
          <w:lang w:val="en-US"/>
        </w:rPr>
      </w:pPr>
    </w:p>
    <w:sectPr w:rsidR="003C2F0F" w:rsidRPr="00916A58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B7242" w14:textId="77777777" w:rsidR="00644B80" w:rsidRDefault="00644B80">
      <w:r>
        <w:separator/>
      </w:r>
    </w:p>
  </w:endnote>
  <w:endnote w:type="continuationSeparator" w:id="0">
    <w:p w14:paraId="05B40825" w14:textId="77777777" w:rsidR="00644B80" w:rsidRDefault="0064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C71EA" w14:textId="77777777"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76E7E089" wp14:editId="29F756BD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1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2AE5A0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0369B0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0318A8A6" wp14:editId="480C3EB2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4FA557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15BF97AE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471C1" w14:textId="77777777" w:rsidR="00644B80" w:rsidRDefault="00644B80">
      <w:r>
        <w:separator/>
      </w:r>
    </w:p>
  </w:footnote>
  <w:footnote w:type="continuationSeparator" w:id="0">
    <w:p w14:paraId="1342B17D" w14:textId="77777777" w:rsidR="00644B80" w:rsidRDefault="0064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9689F" w14:textId="77777777"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7796EE9" wp14:editId="1F7C14F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71A11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6AEAE406" wp14:editId="763D55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F8496" w14:textId="77777777" w:rsidR="003B781A" w:rsidRDefault="003B781A" w:rsidP="003B781A">
    <w:pPr>
      <w:pStyle w:val="Tiu"/>
      <w:rPr>
        <w:lang w:val="en-US"/>
      </w:rPr>
    </w:pPr>
  </w:p>
  <w:p w14:paraId="276E4CC1" w14:textId="77777777" w:rsidR="003B781A" w:rsidRPr="003B1A2B" w:rsidRDefault="003B781A" w:rsidP="003B781A">
    <w:pPr>
      <w:rPr>
        <w:lang w:val="en-US"/>
      </w:rPr>
    </w:pPr>
  </w:p>
  <w:p w14:paraId="4D834F12" w14:textId="77777777" w:rsidR="003B781A" w:rsidRPr="00D216BF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Đồ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án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môn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Phân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tích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và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thiết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kế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phần</w:t>
    </w:r>
    <w:proofErr w:type="spellEnd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D216BF">
      <w:rPr>
        <w:rFonts w:ascii="Tahoma" w:eastAsia="Tahoma" w:hAnsi="Tahoma" w:cs="Tahoma"/>
        <w:bCs/>
        <w:color w:val="000000" w:themeColor="text1"/>
        <w:kern w:val="24"/>
        <w:sz w:val="40"/>
        <w:szCs w:val="14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mềm</w:t>
    </w:r>
    <w:proofErr w:type="spellEnd"/>
  </w:p>
  <w:p w14:paraId="417D3FE7" w14:textId="77777777" w:rsidR="003B781A" w:rsidRPr="0040293A" w:rsidRDefault="003B781A" w:rsidP="003B781A">
    <w:pPr>
      <w:pStyle w:val="utrang"/>
      <w:rPr>
        <w:rFonts w:eastAsia="Tahoma"/>
      </w:rPr>
    </w:pPr>
  </w:p>
  <w:p w14:paraId="7D095D00" w14:textId="77777777"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9206" w14:textId="77777777" w:rsidR="003B781A" w:rsidRPr="009B71B7" w:rsidRDefault="003B781A">
    <w:r w:rsidRPr="009B71B7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D93E4BA" wp14:editId="10C74770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9B71B7" w:rsidRPr="009B71B7" w14:paraId="442D9862" w14:textId="77777777" w:rsidTr="008D3541">
      <w:tc>
        <w:tcPr>
          <w:tcW w:w="6623" w:type="dxa"/>
          <w:shd w:val="clear" w:color="auto" w:fill="auto"/>
        </w:tcPr>
        <w:p w14:paraId="59C9B3B0" w14:textId="6E742AE6" w:rsidR="00E95D0C" w:rsidRPr="009B71B7" w:rsidRDefault="00CC7D08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Phần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mềm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quản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lý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nhà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29FF5A07" w14:textId="29A9FE90" w:rsidR="00E95D0C" w:rsidRPr="009B71B7" w:rsidRDefault="00E95D0C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Phiên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bản</w:t>
          </w:r>
          <w:proofErr w:type="spellEnd"/>
          <w:r w:rsidRPr="009B71B7">
            <w:rPr>
              <w:lang w:val="en-US"/>
            </w:rPr>
            <w:t xml:space="preserve">: </w:t>
          </w:r>
          <w:r w:rsidR="009B71B7" w:rsidRPr="009B71B7">
            <w:rPr>
              <w:lang w:val="en-US"/>
            </w:rPr>
            <w:t>1.0</w:t>
          </w:r>
        </w:p>
      </w:tc>
    </w:tr>
    <w:tr w:rsidR="00E95D0C" w:rsidRPr="009B71B7" w14:paraId="7AE3C583" w14:textId="77777777" w:rsidTr="008D3541">
      <w:tc>
        <w:tcPr>
          <w:tcW w:w="6623" w:type="dxa"/>
          <w:shd w:val="clear" w:color="auto" w:fill="auto"/>
        </w:tcPr>
        <w:p w14:paraId="243BB947" w14:textId="77777777" w:rsidR="00E95D0C" w:rsidRPr="009B71B7" w:rsidRDefault="00C14AB8" w:rsidP="00CA75F9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Thiết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Pr="009B71B7">
            <w:rPr>
              <w:lang w:val="en-US"/>
            </w:rPr>
            <w:t>kế</w:t>
          </w:r>
          <w:proofErr w:type="spellEnd"/>
          <w:r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kiến</w:t>
          </w:r>
          <w:proofErr w:type="spellEnd"/>
          <w:r w:rsidR="00CA75F9" w:rsidRPr="009B71B7">
            <w:rPr>
              <w:lang w:val="en-US"/>
            </w:rPr>
            <w:t xml:space="preserve"> </w:t>
          </w:r>
          <w:proofErr w:type="spellStart"/>
          <w:r w:rsidR="00CA75F9" w:rsidRPr="009B71B7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223F8BD2" w14:textId="21E483AB" w:rsidR="00E95D0C" w:rsidRPr="009B71B7" w:rsidRDefault="00E95D0C">
          <w:pPr>
            <w:pStyle w:val="utrang"/>
            <w:rPr>
              <w:lang w:val="en-US"/>
            </w:rPr>
          </w:pPr>
          <w:proofErr w:type="spellStart"/>
          <w:r w:rsidRPr="009B71B7">
            <w:rPr>
              <w:lang w:val="en-US"/>
            </w:rPr>
            <w:t>Ngày</w:t>
          </w:r>
          <w:proofErr w:type="spellEnd"/>
          <w:r w:rsidRPr="009B71B7">
            <w:rPr>
              <w:lang w:val="en-US"/>
            </w:rPr>
            <w:t xml:space="preserve">: </w:t>
          </w:r>
          <w:r w:rsidR="009B71B7" w:rsidRPr="009B71B7">
            <w:rPr>
              <w:lang w:val="en-US"/>
            </w:rPr>
            <w:t>05/07/2020</w:t>
          </w:r>
        </w:p>
      </w:tc>
    </w:tr>
  </w:tbl>
  <w:p w14:paraId="0F1D24B5" w14:textId="77777777" w:rsidR="00E95D0C" w:rsidRPr="009B71B7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C62683"/>
    <w:multiLevelType w:val="multilevel"/>
    <w:tmpl w:val="5DA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7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3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2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6"/>
  </w:num>
  <w:num w:numId="24">
    <w:abstractNumId w:val="5"/>
  </w:num>
  <w:num w:numId="25">
    <w:abstractNumId w:val="3"/>
  </w:num>
  <w:num w:numId="26">
    <w:abstractNumId w:val="15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8"/>
  </w:num>
  <w:num w:numId="35">
    <w:abstractNumId w:val="11"/>
  </w:num>
  <w:num w:numId="36">
    <w:abstractNumId w:val="7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5140"/>
    <w:rsid w:val="000519D9"/>
    <w:rsid w:val="000C0CA8"/>
    <w:rsid w:val="000C7E3F"/>
    <w:rsid w:val="000F081D"/>
    <w:rsid w:val="00105AEB"/>
    <w:rsid w:val="001768D9"/>
    <w:rsid w:val="00213ECB"/>
    <w:rsid w:val="002160F2"/>
    <w:rsid w:val="00221A67"/>
    <w:rsid w:val="00265BF1"/>
    <w:rsid w:val="00301562"/>
    <w:rsid w:val="0031511D"/>
    <w:rsid w:val="003548A8"/>
    <w:rsid w:val="00367734"/>
    <w:rsid w:val="003701D7"/>
    <w:rsid w:val="003747E6"/>
    <w:rsid w:val="003B781A"/>
    <w:rsid w:val="003C2F0F"/>
    <w:rsid w:val="003D1779"/>
    <w:rsid w:val="003E3FB1"/>
    <w:rsid w:val="004176B5"/>
    <w:rsid w:val="0043157C"/>
    <w:rsid w:val="00435847"/>
    <w:rsid w:val="00456410"/>
    <w:rsid w:val="004913C9"/>
    <w:rsid w:val="004B52DC"/>
    <w:rsid w:val="004B7CC9"/>
    <w:rsid w:val="004C5089"/>
    <w:rsid w:val="004E4257"/>
    <w:rsid w:val="005802A5"/>
    <w:rsid w:val="0060493B"/>
    <w:rsid w:val="006257BE"/>
    <w:rsid w:val="0064329D"/>
    <w:rsid w:val="0064474F"/>
    <w:rsid w:val="00644B80"/>
    <w:rsid w:val="006855DC"/>
    <w:rsid w:val="006E420F"/>
    <w:rsid w:val="006E56E2"/>
    <w:rsid w:val="006F09CE"/>
    <w:rsid w:val="006F31E8"/>
    <w:rsid w:val="007338F6"/>
    <w:rsid w:val="007A1CEE"/>
    <w:rsid w:val="007A1DE8"/>
    <w:rsid w:val="007A4660"/>
    <w:rsid w:val="007F21C9"/>
    <w:rsid w:val="00805963"/>
    <w:rsid w:val="00823886"/>
    <w:rsid w:val="00823C5B"/>
    <w:rsid w:val="008243D9"/>
    <w:rsid w:val="008D3541"/>
    <w:rsid w:val="00907169"/>
    <w:rsid w:val="00912822"/>
    <w:rsid w:val="00916A58"/>
    <w:rsid w:val="00984338"/>
    <w:rsid w:val="0099744F"/>
    <w:rsid w:val="009B2AFC"/>
    <w:rsid w:val="009B71B7"/>
    <w:rsid w:val="009D6933"/>
    <w:rsid w:val="009F47F5"/>
    <w:rsid w:val="00A23833"/>
    <w:rsid w:val="00A4024D"/>
    <w:rsid w:val="00A544E7"/>
    <w:rsid w:val="00A638EF"/>
    <w:rsid w:val="00A767F4"/>
    <w:rsid w:val="00B2229B"/>
    <w:rsid w:val="00B41CE7"/>
    <w:rsid w:val="00B871C5"/>
    <w:rsid w:val="00B966CB"/>
    <w:rsid w:val="00BB5444"/>
    <w:rsid w:val="00BD7148"/>
    <w:rsid w:val="00C14AB8"/>
    <w:rsid w:val="00C37F73"/>
    <w:rsid w:val="00C73880"/>
    <w:rsid w:val="00C74D6D"/>
    <w:rsid w:val="00CA52C8"/>
    <w:rsid w:val="00CA75F9"/>
    <w:rsid w:val="00CC7D08"/>
    <w:rsid w:val="00D0266B"/>
    <w:rsid w:val="00D216BF"/>
    <w:rsid w:val="00D234F3"/>
    <w:rsid w:val="00D328EA"/>
    <w:rsid w:val="00D50943"/>
    <w:rsid w:val="00DA2A6D"/>
    <w:rsid w:val="00DC363E"/>
    <w:rsid w:val="00DD57E3"/>
    <w:rsid w:val="00E50012"/>
    <w:rsid w:val="00E947EC"/>
    <w:rsid w:val="00E95D0C"/>
    <w:rsid w:val="00F93BD1"/>
    <w:rsid w:val="00FA2327"/>
    <w:rsid w:val="00FA7DFB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AE09B"/>
  <w15:docId w15:val="{793D3D22-7A92-470A-97BC-5EF03A82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  <w:style w:type="character" w:styleId="Nhnmanh">
    <w:name w:val="Emphasis"/>
    <w:basedOn w:val="Phngmcinhcuaoanvn"/>
    <w:qFormat/>
    <w:rsid w:val="00C37F73"/>
    <w:rPr>
      <w:i/>
      <w:iCs/>
    </w:rPr>
  </w:style>
  <w:style w:type="paragraph" w:customStyle="1" w:styleId="p1">
    <w:name w:val="p1"/>
    <w:basedOn w:val="Binhthng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s1">
    <w:name w:val="s1"/>
    <w:basedOn w:val="Phngmcinhcuaoanvn"/>
    <w:rsid w:val="004913C9"/>
  </w:style>
  <w:style w:type="paragraph" w:customStyle="1" w:styleId="li1">
    <w:name w:val="li1"/>
    <w:basedOn w:val="Binhthng"/>
    <w:rsid w:val="004913C9"/>
    <w:pPr>
      <w:widowControl/>
      <w:spacing w:before="100" w:beforeAutospacing="1" w:after="100" w:afterAutospacing="1" w:line="240" w:lineRule="auto"/>
    </w:pPr>
    <w:rPr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608</TotalTime>
  <Pages>10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6196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TIẾN ĐẠT</cp:lastModifiedBy>
  <cp:revision>35</cp:revision>
  <cp:lastPrinted>2013-12-07T15:58:00Z</cp:lastPrinted>
  <dcterms:created xsi:type="dcterms:W3CDTF">2013-10-13T11:17:00Z</dcterms:created>
  <dcterms:modified xsi:type="dcterms:W3CDTF">2020-07-21T11:42:00Z</dcterms:modified>
</cp:coreProperties>
</file>